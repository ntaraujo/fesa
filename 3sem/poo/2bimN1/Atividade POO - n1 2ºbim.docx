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1DDFF1C7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D6522E">
              <w:rPr>
                <w:rFonts w:ascii="Calibri" w:hAnsi="Calibri"/>
                <w:b/>
                <w:sz w:val="22"/>
                <w:szCs w:val="22"/>
              </w:rPr>
              <w:t>P31</w:t>
            </w:r>
            <w:r w:rsidR="00B35733">
              <w:rPr>
                <w:rFonts w:ascii="Calibri" w:hAnsi="Calibri"/>
                <w:b/>
                <w:sz w:val="22"/>
                <w:szCs w:val="22"/>
              </w:rPr>
              <w:t>8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1690210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B35733">
              <w:rPr>
                <w:rFonts w:ascii="Calibri" w:hAnsi="Calibri"/>
                <w:b/>
                <w:sz w:val="22"/>
                <w:szCs w:val="22"/>
              </w:rPr>
              <w:t>Programação Orientada a Objeto</w:t>
            </w:r>
            <w:permEnd w:id="632246534"/>
          </w:p>
          <w:permStart w:id="1806268172" w:edGrp="everyone"/>
          <w:p w14:paraId="5064FC33" w14:textId="54EFFC00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="00B47A25">
              <w:rPr>
                <w:rFonts w:ascii="Calibri" w:hAnsi="Calibri"/>
                <w:b w:val="0"/>
                <w:caps/>
                <w:szCs w:val="22"/>
              </w:rPr>
              <w:t>1</w:t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FC68F4">
              <w:rPr>
                <w:rFonts w:ascii="Calibri" w:hAnsi="Calibri"/>
                <w:b w:val="0"/>
                <w:caps/>
                <w:szCs w:val="22"/>
              </w:rPr>
              <w:t>2</w:t>
            </w:r>
            <w:r w:rsidR="00D6522E">
              <w:rPr>
                <w:rFonts w:ascii="Calibri" w:hAnsi="Calibri"/>
                <w:b w:val="0"/>
                <w:caps/>
                <w:szCs w:val="22"/>
              </w:rPr>
              <w:t>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>
              <w:rPr>
                <w:rFonts w:ascii="Calibri" w:hAnsi="Calibri"/>
                <w:b w:val="0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rPr>
                <w:rFonts w:ascii="Calibri" w:hAnsi="Calibri"/>
                <w:b w:val="0"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szCs w:val="22"/>
              </w:rPr>
            </w:r>
            <w:r>
              <w:rPr>
                <w:rFonts w:ascii="Calibri" w:hAnsi="Calibri"/>
                <w:b w:val="0"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noProof/>
                <w:szCs w:val="22"/>
              </w:rPr>
              <w:t>&lt;</w:t>
            </w:r>
            <w:r w:rsidR="00D6522E">
              <w:rPr>
                <w:rFonts w:ascii="Calibri" w:hAnsi="Calibri"/>
                <w:b w:val="0"/>
                <w:noProof/>
                <w:szCs w:val="22"/>
              </w:rPr>
              <w:t>3</w:t>
            </w:r>
            <w:r>
              <w:rPr>
                <w:rFonts w:ascii="Calibri" w:hAnsi="Calibri"/>
                <w:b w:val="0"/>
                <w:noProof/>
                <w:szCs w:val="22"/>
              </w:rPr>
              <w:t>&gt;</w:t>
            </w:r>
            <w:r>
              <w:rPr>
                <w:rFonts w:ascii="Calibri" w:hAnsi="Calibri"/>
                <w:b w:val="0"/>
                <w:szCs w:val="22"/>
              </w:rPr>
              <w:fldChar w:fldCharType="end"/>
            </w:r>
            <w:bookmarkEnd w:id="0"/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3C5AE00A" w:rsidR="00C70BE2" w:rsidRPr="008755B5" w:rsidRDefault="00B47A25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14</w:t>
            </w:r>
            <w:r w:rsidR="00D6522E">
              <w:rPr>
                <w:rFonts w:ascii="Calibri" w:hAnsi="Calibri"/>
                <w:b w:val="0"/>
                <w:szCs w:val="22"/>
              </w:rPr>
              <w:t>/</w:t>
            </w:r>
            <w:r>
              <w:rPr>
                <w:rFonts w:ascii="Calibri" w:hAnsi="Calibri"/>
                <w:b w:val="0"/>
                <w:szCs w:val="22"/>
              </w:rPr>
              <w:t>05</w:t>
            </w:r>
            <w:r w:rsidR="00D6522E">
              <w:rPr>
                <w:rFonts w:ascii="Calibri" w:hAnsi="Calibri"/>
                <w:b w:val="0"/>
                <w:szCs w:val="22"/>
              </w:rPr>
              <w:t>/202</w:t>
            </w:r>
            <w:r>
              <w:rPr>
                <w:rFonts w:ascii="Calibri" w:hAnsi="Calibri"/>
                <w:b w:val="0"/>
                <w:szCs w:val="22"/>
              </w:rPr>
              <w:t>3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>
              <w:rPr>
                <w:rFonts w:ascii="Calibri" w:hAnsi="Calibri"/>
                <w:b w:val="0"/>
                <w:szCs w:val="22"/>
              </w:rPr>
              <w:t>23</w:t>
            </w:r>
            <w:r w:rsidR="00D6522E">
              <w:rPr>
                <w:rFonts w:ascii="Calibri" w:hAnsi="Calibri"/>
                <w:b w:val="0"/>
                <w:szCs w:val="22"/>
              </w:rPr>
              <w:t>h</w:t>
            </w:r>
            <w:r>
              <w:rPr>
                <w:rFonts w:ascii="Calibri" w:hAnsi="Calibri"/>
                <w:b w:val="0"/>
                <w:szCs w:val="22"/>
              </w:rPr>
              <w:t>55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22D75A1F" w14:textId="1A910655" w:rsidR="0058087D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14:paraId="48ACA1F3" w14:textId="3E85AA3F" w:rsidR="009113DF" w:rsidRDefault="009113DF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  <w:p w14:paraId="28E11711" w14:textId="0322A17A" w:rsidR="009113DF" w:rsidRDefault="009113DF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  <w:p w14:paraId="6299665D" w14:textId="77777777" w:rsidR="009113DF" w:rsidRDefault="009113DF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  <w:p w14:paraId="5064FC3D" w14:textId="5E73FDAA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5064FC3F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0551B6DA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15C36BF1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1638146052" w:edGrp="everyone"/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40DF4486" w14:textId="774965A5" w:rsidR="0040416E" w:rsidRDefault="0040416E" w:rsidP="00C70BE2">
      <w:pPr>
        <w:rPr>
          <w:rFonts w:ascii="Calibri" w:hAnsi="Calibri"/>
          <w:sz w:val="22"/>
          <w:szCs w:val="22"/>
        </w:rPr>
      </w:pPr>
      <w:permStart w:id="193952706" w:edGrp="everyone"/>
    </w:p>
    <w:p w14:paraId="432A0C7C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Observações:</w:t>
      </w:r>
    </w:p>
    <w:p w14:paraId="039407B5" w14:textId="0DFF1F8B" w:rsidR="00B47A25" w:rsidRDefault="00B47A25" w:rsidP="002430D4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Atividade deverá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feita em dupla.</w:t>
      </w:r>
      <w:r w:rsidR="00327E9C">
        <w:rPr>
          <w:rFonts w:asciiTheme="minorHAnsi" w:hAnsiTheme="minorHAnsi" w:cstheme="minorHAnsi"/>
          <w:sz w:val="22"/>
          <w:szCs w:val="22"/>
        </w:rPr>
        <w:t xml:space="preserve"> </w:t>
      </w:r>
      <w:r w:rsidR="00327E9C" w:rsidRPr="00327E9C">
        <w:rPr>
          <w:rFonts w:asciiTheme="minorHAnsi" w:hAnsiTheme="minorHAnsi" w:cstheme="minorHAnsi"/>
          <w:b/>
          <w:sz w:val="22"/>
          <w:szCs w:val="22"/>
          <w:u w:val="single"/>
        </w:rPr>
        <w:t xml:space="preserve">Ambos devem postar no </w:t>
      </w:r>
      <w:proofErr w:type="spellStart"/>
      <w:r w:rsidR="00327E9C" w:rsidRPr="00327E9C">
        <w:rPr>
          <w:rFonts w:asciiTheme="minorHAnsi" w:hAnsiTheme="minorHAnsi" w:cstheme="minorHAnsi"/>
          <w:b/>
          <w:sz w:val="22"/>
          <w:szCs w:val="22"/>
          <w:u w:val="single"/>
        </w:rPr>
        <w:t>moodle</w:t>
      </w:r>
      <w:proofErr w:type="spellEnd"/>
      <w:r w:rsidR="00327E9C" w:rsidRPr="00327E9C">
        <w:rPr>
          <w:rFonts w:asciiTheme="minorHAnsi" w:hAnsiTheme="minorHAnsi" w:cstheme="minorHAnsi"/>
          <w:b/>
          <w:sz w:val="22"/>
          <w:szCs w:val="22"/>
          <w:u w:val="single"/>
        </w:rPr>
        <w:t xml:space="preserve"> a atividade</w:t>
      </w:r>
      <w:r w:rsidR="00327E9C">
        <w:rPr>
          <w:rFonts w:asciiTheme="minorHAnsi" w:hAnsiTheme="minorHAnsi" w:cstheme="minorHAnsi"/>
          <w:sz w:val="22"/>
          <w:szCs w:val="22"/>
        </w:rPr>
        <w:t>.</w:t>
      </w:r>
    </w:p>
    <w:p w14:paraId="3F2DBF92" w14:textId="2AE08D28" w:rsidR="002430D4" w:rsidRPr="008F7D08" w:rsidRDefault="002430D4" w:rsidP="002430D4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A aplicação deve ser feita em Windows 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Forms</w:t>
      </w:r>
      <w:proofErr w:type="spellEnd"/>
    </w:p>
    <w:p w14:paraId="23D403F8" w14:textId="06160C89" w:rsidR="0054235D" w:rsidRPr="008F7D08" w:rsidRDefault="0054235D" w:rsidP="002430D4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Deve-se criar uma área de notificações</w:t>
      </w:r>
      <w:r w:rsidR="00BE3FFC">
        <w:rPr>
          <w:rFonts w:asciiTheme="minorHAnsi" w:hAnsiTheme="minorHAnsi" w:cstheme="minorHAnsi"/>
          <w:sz w:val="22"/>
          <w:szCs w:val="22"/>
        </w:rPr>
        <w:t xml:space="preserve"> </w:t>
      </w:r>
      <w:r w:rsidRPr="008F7D08">
        <w:rPr>
          <w:rFonts w:asciiTheme="minorHAnsi" w:hAnsiTheme="minorHAnsi" w:cstheme="minorHAnsi"/>
          <w:sz w:val="22"/>
          <w:szCs w:val="22"/>
        </w:rPr>
        <w:t xml:space="preserve">onde mensagens serão exibidas durante a execução da aplicação. </w:t>
      </w:r>
    </w:p>
    <w:p w14:paraId="591B2BAA" w14:textId="77777777" w:rsidR="002430D4" w:rsidRPr="008F7D08" w:rsidRDefault="002430D4" w:rsidP="002430D4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Todas as capacidades estão em kg.</w:t>
      </w:r>
    </w:p>
    <w:p w14:paraId="0266FA9E" w14:textId="77777777" w:rsidR="002430D4" w:rsidRPr="008F7D08" w:rsidRDefault="002430D4" w:rsidP="002430D4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Todas as distâncias e velocidades estão em km/h</w:t>
      </w:r>
    </w:p>
    <w:p w14:paraId="43A93B6B" w14:textId="235318D6" w:rsidR="002430D4" w:rsidRPr="008F7D08" w:rsidRDefault="002430D4" w:rsidP="002430D4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Todos os métodos devem exibir </w:t>
      </w:r>
      <w:r w:rsidR="0054235D" w:rsidRPr="008F7D08">
        <w:rPr>
          <w:rFonts w:asciiTheme="minorHAnsi" w:hAnsiTheme="minorHAnsi" w:cstheme="minorHAnsi"/>
          <w:sz w:val="22"/>
          <w:szCs w:val="22"/>
        </w:rPr>
        <w:t xml:space="preserve">na área de notificações </w:t>
      </w:r>
      <w:r w:rsidRPr="008F7D08">
        <w:rPr>
          <w:rFonts w:asciiTheme="minorHAnsi" w:hAnsiTheme="minorHAnsi" w:cstheme="minorHAnsi"/>
          <w:sz w:val="22"/>
          <w:szCs w:val="22"/>
        </w:rPr>
        <w:t xml:space="preserve">uma mensagem </w:t>
      </w:r>
      <w:r w:rsidR="00240684" w:rsidRPr="008F7D08">
        <w:rPr>
          <w:rFonts w:asciiTheme="minorHAnsi" w:hAnsiTheme="minorHAnsi" w:cstheme="minorHAnsi"/>
          <w:sz w:val="22"/>
          <w:szCs w:val="22"/>
        </w:rPr>
        <w:t>avisando</w:t>
      </w:r>
      <w:r w:rsidRPr="008F7D08">
        <w:rPr>
          <w:rFonts w:asciiTheme="minorHAnsi" w:hAnsiTheme="minorHAnsi" w:cstheme="minorHAnsi"/>
          <w:sz w:val="22"/>
          <w:szCs w:val="22"/>
        </w:rPr>
        <w:t xml:space="preserve"> que o método foi executado. </w:t>
      </w:r>
      <w:r w:rsidRPr="008F7D0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Inclua na mensagem a identificação do veículo</w:t>
      </w:r>
      <w:r w:rsidRPr="008F7D08">
        <w:rPr>
          <w:rFonts w:asciiTheme="minorHAnsi" w:hAnsiTheme="minorHAnsi" w:cstheme="minorHAnsi"/>
          <w:sz w:val="22"/>
          <w:szCs w:val="22"/>
        </w:rPr>
        <w:t>. EX:</w:t>
      </w:r>
    </w:p>
    <w:p w14:paraId="4E593E4E" w14:textId="27EB08C3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Liga/Desliga Limpador() -&gt; exibe </w:t>
      </w:r>
      <w:r w:rsidR="009113DF">
        <w:rPr>
          <w:rFonts w:asciiTheme="minorHAnsi" w:hAnsiTheme="minorHAnsi" w:cstheme="minorHAnsi"/>
          <w:sz w:val="22"/>
          <w:szCs w:val="22"/>
        </w:rPr>
        <w:t>notificação</w:t>
      </w:r>
      <w:r w:rsidRPr="008F7D08">
        <w:rPr>
          <w:rFonts w:asciiTheme="minorHAnsi" w:hAnsiTheme="minorHAnsi" w:cstheme="minorHAnsi"/>
          <w:sz w:val="22"/>
          <w:szCs w:val="22"/>
        </w:rPr>
        <w:t xml:space="preserve">: </w:t>
      </w:r>
      <w:r w:rsidRPr="008F7D0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Limpador do veículo XXXXX ligado. </w:t>
      </w:r>
    </w:p>
    <w:p w14:paraId="50B81D49" w14:textId="77777777" w:rsidR="002430D4" w:rsidRPr="008F7D08" w:rsidRDefault="002430D4" w:rsidP="002430D4">
      <w:pPr>
        <w:pStyle w:val="PargrafodaLista"/>
        <w:numPr>
          <w:ilvl w:val="2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i/>
          <w:iCs/>
          <w:sz w:val="22"/>
          <w:szCs w:val="22"/>
        </w:rPr>
        <w:t xml:space="preserve">Aonde </w:t>
      </w:r>
      <w:r w:rsidRPr="008F7D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XXXXX</w:t>
      </w:r>
      <w:r w:rsidRPr="008F7D08">
        <w:rPr>
          <w:rFonts w:asciiTheme="minorHAnsi" w:hAnsiTheme="minorHAnsi" w:cstheme="minorHAnsi"/>
          <w:i/>
          <w:iCs/>
          <w:sz w:val="22"/>
          <w:szCs w:val="22"/>
        </w:rPr>
        <w:t xml:space="preserve"> é a identificação do veículo</w:t>
      </w:r>
    </w:p>
    <w:p w14:paraId="569BED93" w14:textId="596527BB" w:rsidR="00732C71" w:rsidRPr="00295BD9" w:rsidRDefault="002430D4" w:rsidP="0024068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i/>
          <w:iCs/>
          <w:sz w:val="22"/>
          <w:szCs w:val="22"/>
        </w:rPr>
        <w:t xml:space="preserve">Atracar() -&gt; Exibe </w:t>
      </w:r>
      <w:r w:rsidR="00295BD9">
        <w:rPr>
          <w:rFonts w:asciiTheme="minorHAnsi" w:hAnsiTheme="minorHAnsi" w:cstheme="minorHAnsi"/>
          <w:i/>
          <w:iCs/>
          <w:sz w:val="22"/>
          <w:szCs w:val="22"/>
        </w:rPr>
        <w:t>notificação</w:t>
      </w:r>
      <w:r w:rsidRPr="008F7D08">
        <w:rPr>
          <w:rFonts w:asciiTheme="minorHAnsi" w:hAnsiTheme="minorHAnsi" w:cstheme="minorHAnsi"/>
          <w:i/>
          <w:iCs/>
          <w:sz w:val="22"/>
          <w:szCs w:val="22"/>
        </w:rPr>
        <w:t xml:space="preserve">: Veículo </w:t>
      </w:r>
      <w:r w:rsidRPr="008F7D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XXXXX</w:t>
      </w:r>
      <w:r w:rsidRPr="008F7D08">
        <w:rPr>
          <w:rFonts w:asciiTheme="minorHAnsi" w:hAnsiTheme="minorHAnsi" w:cstheme="minorHAnsi"/>
          <w:i/>
          <w:iCs/>
          <w:sz w:val="22"/>
          <w:szCs w:val="22"/>
        </w:rPr>
        <w:t xml:space="preserve"> atracado.</w:t>
      </w:r>
    </w:p>
    <w:p w14:paraId="2D2DE15E" w14:textId="65465DE1" w:rsidR="00295BD9" w:rsidRPr="008F7D08" w:rsidRDefault="00295BD9" w:rsidP="0024068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Acelelar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(x) -&gt; Exibe  notificação: Veículo </w:t>
      </w:r>
      <w:r w:rsidRPr="00165C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XXXXX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foi acelerado em X</w:t>
      </w:r>
    </w:p>
    <w:p w14:paraId="31A0EDE1" w14:textId="77777777" w:rsidR="009113DF" w:rsidRDefault="009113DF" w:rsidP="002430D4">
      <w:pPr>
        <w:rPr>
          <w:rFonts w:asciiTheme="minorHAnsi" w:hAnsiTheme="minorHAnsi" w:cstheme="minorHAnsi"/>
          <w:sz w:val="22"/>
          <w:szCs w:val="22"/>
        </w:rPr>
      </w:pPr>
    </w:p>
    <w:p w14:paraId="6EFFDC12" w14:textId="05D2959A" w:rsidR="002430D4" w:rsidRDefault="009113DF" w:rsidP="002430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Veiculo:</w:t>
      </w:r>
    </w:p>
    <w:p w14:paraId="0BB240B7" w14:textId="77777777" w:rsidR="009113DF" w:rsidRPr="008F7D08" w:rsidRDefault="009113DF" w:rsidP="002430D4">
      <w:pPr>
        <w:rPr>
          <w:rFonts w:asciiTheme="minorHAnsi" w:hAnsiTheme="minorHAnsi" w:cstheme="minorHAnsi"/>
          <w:sz w:val="22"/>
          <w:szCs w:val="22"/>
        </w:rPr>
      </w:pPr>
    </w:p>
    <w:p w14:paraId="68AA87F6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Todo veículo deve possuir os seguintes atributos e métodos:</w:t>
      </w:r>
    </w:p>
    <w:p w14:paraId="712ED81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Identificação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2D24972A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Modelo (classe Modelo)</w:t>
      </w:r>
    </w:p>
    <w:p w14:paraId="6FC7F1B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Acelera()  (incrementa em 1 a velocidade)</w:t>
      </w:r>
    </w:p>
    <w:p w14:paraId="6490A99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Desacelera()  (diminui em 1 a velocidade)</w:t>
      </w:r>
    </w:p>
    <w:p w14:paraId="1CC6AAA6" w14:textId="7AEA461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Velocidade atual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088FEA61" w14:textId="4EC55CBA" w:rsidR="00353550" w:rsidRPr="008F7D08" w:rsidRDefault="00353550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Peso</w:t>
      </w:r>
      <w:r w:rsidR="00F425B0" w:rsidRPr="008F7D08">
        <w:rPr>
          <w:rFonts w:asciiTheme="minorHAnsi" w:hAnsiTheme="minorHAnsi" w:cstheme="minorHAnsi"/>
          <w:sz w:val="22"/>
          <w:szCs w:val="22"/>
        </w:rPr>
        <w:t>: Peso total do veículo, totalmente descarregado.</w:t>
      </w:r>
    </w:p>
    <w:p w14:paraId="0C8D5CE7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2631BF0B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Deseja-se modelar os seguintes tipos veículos:</w:t>
      </w:r>
    </w:p>
    <w:p w14:paraId="5D7ADA84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4D1DEBC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lastRenderedPageBreak/>
        <w:t>Carro</w:t>
      </w:r>
    </w:p>
    <w:p w14:paraId="0FEABB09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Quantidade portas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3B161346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Liga/Desliga Limpador()</w:t>
      </w:r>
    </w:p>
    <w:p w14:paraId="58EE3773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5D21A82" w14:textId="140E39BB" w:rsidR="002430D4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Pagar</w:t>
      </w:r>
      <w:r w:rsidR="009113DF">
        <w:rPr>
          <w:rFonts w:asciiTheme="minorHAnsi" w:hAnsiTheme="minorHAnsi" w:cstheme="minorHAnsi"/>
          <w:sz w:val="22"/>
          <w:szCs w:val="22"/>
        </w:rPr>
        <w:t>P</w:t>
      </w:r>
      <w:r w:rsidRPr="008F7D08">
        <w:rPr>
          <w:rFonts w:asciiTheme="minorHAnsi" w:hAnsiTheme="minorHAnsi" w:cstheme="minorHAnsi"/>
          <w:sz w:val="22"/>
          <w:szCs w:val="22"/>
        </w:rPr>
        <w:t>ed</w:t>
      </w:r>
      <w:r w:rsidR="009113DF">
        <w:rPr>
          <w:rFonts w:asciiTheme="minorHAnsi" w:hAnsiTheme="minorHAnsi" w:cstheme="minorHAnsi"/>
          <w:sz w:val="22"/>
          <w:szCs w:val="22"/>
        </w:rPr>
        <w:t>a</w:t>
      </w:r>
      <w:r w:rsidRPr="008F7D08">
        <w:rPr>
          <w:rFonts w:asciiTheme="minorHAnsi" w:hAnsiTheme="minorHAnsi" w:cstheme="minorHAnsi"/>
          <w:sz w:val="22"/>
          <w:szCs w:val="22"/>
        </w:rPr>
        <w:t>gio</w:t>
      </w:r>
      <w:proofErr w:type="spellEnd"/>
      <w:r w:rsidR="009113DF">
        <w:rPr>
          <w:rFonts w:asciiTheme="minorHAnsi" w:hAnsiTheme="minorHAnsi" w:cstheme="minorHAnsi"/>
          <w:sz w:val="22"/>
          <w:szCs w:val="22"/>
        </w:rPr>
        <w:t>()</w:t>
      </w:r>
      <w:r w:rsidRPr="008F7D08">
        <w:rPr>
          <w:rFonts w:asciiTheme="minorHAnsi" w:hAnsiTheme="minorHAnsi" w:cstheme="minorHAnsi"/>
          <w:sz w:val="22"/>
          <w:szCs w:val="22"/>
        </w:rPr>
        <w:t xml:space="preserve">  (fixo 7,00)</w:t>
      </w:r>
    </w:p>
    <w:p w14:paraId="00C964D3" w14:textId="1080C63E" w:rsidR="009113DF" w:rsidRPr="008F7D08" w:rsidRDefault="009113DF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Veículo Oficial (booleano) (isento de pedágio)</w:t>
      </w:r>
    </w:p>
    <w:p w14:paraId="284FBE00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Caminhão</w:t>
      </w:r>
    </w:p>
    <w:p w14:paraId="1638D88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Liga/Desliga Limpador()</w:t>
      </w:r>
    </w:p>
    <w:p w14:paraId="1DD65974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Peso carregado (kg) 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3327E66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Quantidade de eixos 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0327DEEF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2BA01C11" w14:textId="0F2144D4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Pagar</w:t>
      </w:r>
      <w:r w:rsidR="009113DF">
        <w:rPr>
          <w:rFonts w:asciiTheme="minorHAnsi" w:hAnsiTheme="minorHAnsi" w:cstheme="minorHAnsi"/>
          <w:sz w:val="22"/>
          <w:szCs w:val="22"/>
        </w:rPr>
        <w:t>P</w:t>
      </w:r>
      <w:r w:rsidRPr="008F7D08">
        <w:rPr>
          <w:rFonts w:asciiTheme="minorHAnsi" w:hAnsiTheme="minorHAnsi" w:cstheme="minorHAnsi"/>
          <w:sz w:val="22"/>
          <w:szCs w:val="22"/>
        </w:rPr>
        <w:t>ed</w:t>
      </w:r>
      <w:r w:rsidR="009113DF">
        <w:rPr>
          <w:rFonts w:asciiTheme="minorHAnsi" w:hAnsiTheme="minorHAnsi" w:cstheme="minorHAnsi"/>
          <w:sz w:val="22"/>
          <w:szCs w:val="22"/>
        </w:rPr>
        <w:t>a</w:t>
      </w:r>
      <w:r w:rsidRPr="008F7D08">
        <w:rPr>
          <w:rFonts w:asciiTheme="minorHAnsi" w:hAnsiTheme="minorHAnsi" w:cstheme="minorHAnsi"/>
          <w:sz w:val="22"/>
          <w:szCs w:val="22"/>
        </w:rPr>
        <w:t>gio</w:t>
      </w:r>
      <w:proofErr w:type="spellEnd"/>
      <w:r w:rsidR="009113DF">
        <w:rPr>
          <w:rFonts w:asciiTheme="minorHAnsi" w:hAnsiTheme="minorHAnsi" w:cstheme="minorHAnsi"/>
          <w:sz w:val="22"/>
          <w:szCs w:val="22"/>
        </w:rPr>
        <w:t>()</w:t>
      </w:r>
      <w:r w:rsidRPr="008F7D08">
        <w:rPr>
          <w:rFonts w:asciiTheme="minorHAnsi" w:hAnsiTheme="minorHAnsi" w:cstheme="minorHAnsi"/>
          <w:sz w:val="22"/>
          <w:szCs w:val="22"/>
        </w:rPr>
        <w:t xml:space="preserve">  (8,50 por eixo)</w:t>
      </w:r>
    </w:p>
    <w:p w14:paraId="3861763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Carregar(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 xml:space="preserve"> peso)   // carrega o caminhão com um determinado peso, acumulando.</w:t>
      </w:r>
    </w:p>
    <w:p w14:paraId="0E011C1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Descarregar() // retira todo o peso do caminhão</w:t>
      </w:r>
    </w:p>
    <w:p w14:paraId="5BA028E0" w14:textId="093F8DCB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máxima</w:t>
      </w:r>
      <w:r w:rsidR="00FD654D" w:rsidRPr="008F7D08">
        <w:rPr>
          <w:rFonts w:asciiTheme="minorHAnsi" w:hAnsiTheme="minorHAnsi" w:cstheme="minorHAnsi"/>
          <w:sz w:val="22"/>
          <w:szCs w:val="22"/>
        </w:rPr>
        <w:t xml:space="preserve"> para Carregar</w:t>
      </w:r>
      <w:r w:rsidRPr="008F7D08">
        <w:rPr>
          <w:rFonts w:asciiTheme="minorHAnsi" w:hAnsiTheme="minorHAnsi" w:cstheme="minorHAnsi"/>
          <w:sz w:val="22"/>
          <w:szCs w:val="22"/>
        </w:rPr>
        <w:t xml:space="preserve">  (kg) 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2A4CF6E3" w14:textId="17A3C772" w:rsidR="002430D4" w:rsidRPr="008F7D08" w:rsidRDefault="002430D4" w:rsidP="002430D4">
      <w:pPr>
        <w:pStyle w:val="PargrafodaLista"/>
        <w:numPr>
          <w:ilvl w:val="2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Se ultrapassada, o veículo não deve acelerar</w:t>
      </w:r>
      <w:r w:rsidR="00FC202B" w:rsidRPr="008F7D08">
        <w:rPr>
          <w:rFonts w:asciiTheme="minorHAnsi" w:hAnsiTheme="minorHAnsi" w:cstheme="minorHAnsi"/>
          <w:sz w:val="22"/>
          <w:szCs w:val="22"/>
        </w:rPr>
        <w:t xml:space="preserve">, sendo indicado gerar uma </w:t>
      </w:r>
      <w:proofErr w:type="spellStart"/>
      <w:r w:rsidR="00FC202B" w:rsidRPr="008F7D08">
        <w:rPr>
          <w:rFonts w:asciiTheme="minorHAnsi" w:hAnsiTheme="minorHAnsi" w:cstheme="minorHAnsi"/>
          <w:sz w:val="22"/>
          <w:szCs w:val="22"/>
        </w:rPr>
        <w:t>uma</w:t>
      </w:r>
      <w:proofErr w:type="spellEnd"/>
      <w:r w:rsidR="00FC202B" w:rsidRPr="008F7D08">
        <w:rPr>
          <w:rFonts w:asciiTheme="minorHAnsi" w:hAnsiTheme="minorHAnsi" w:cstheme="minorHAnsi"/>
          <w:sz w:val="22"/>
          <w:szCs w:val="22"/>
        </w:rPr>
        <w:t xml:space="preserve"> exceção</w:t>
      </w:r>
      <w:r w:rsidR="00C3449E" w:rsidRPr="008F7D08">
        <w:rPr>
          <w:rFonts w:asciiTheme="minorHAnsi" w:hAnsiTheme="minorHAnsi" w:cstheme="minorHAnsi"/>
          <w:sz w:val="22"/>
          <w:szCs w:val="22"/>
        </w:rPr>
        <w:t>.</w:t>
      </w:r>
    </w:p>
    <w:p w14:paraId="65A83050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Ônibus</w:t>
      </w:r>
    </w:p>
    <w:p w14:paraId="005262B4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Liga/Desliga Limpador()</w:t>
      </w:r>
    </w:p>
    <w:p w14:paraId="73A14D9B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Quantidade de eixos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0E2B38B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2B2A5FBA" w14:textId="355BC1B6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Pagar</w:t>
      </w:r>
      <w:r w:rsidR="009113DF">
        <w:rPr>
          <w:rFonts w:asciiTheme="minorHAnsi" w:hAnsiTheme="minorHAnsi" w:cstheme="minorHAnsi"/>
          <w:sz w:val="22"/>
          <w:szCs w:val="22"/>
        </w:rPr>
        <w:t>P</w:t>
      </w:r>
      <w:r w:rsidRPr="008F7D08">
        <w:rPr>
          <w:rFonts w:asciiTheme="minorHAnsi" w:hAnsiTheme="minorHAnsi" w:cstheme="minorHAnsi"/>
          <w:sz w:val="22"/>
          <w:szCs w:val="22"/>
        </w:rPr>
        <w:t>ed</w:t>
      </w:r>
      <w:r w:rsidR="009113DF">
        <w:rPr>
          <w:rFonts w:asciiTheme="minorHAnsi" w:hAnsiTheme="minorHAnsi" w:cstheme="minorHAnsi"/>
          <w:sz w:val="22"/>
          <w:szCs w:val="22"/>
        </w:rPr>
        <w:t>a</w:t>
      </w:r>
      <w:r w:rsidRPr="008F7D08">
        <w:rPr>
          <w:rFonts w:asciiTheme="minorHAnsi" w:hAnsiTheme="minorHAnsi" w:cstheme="minorHAnsi"/>
          <w:sz w:val="22"/>
          <w:szCs w:val="22"/>
        </w:rPr>
        <w:t>gio</w:t>
      </w:r>
      <w:proofErr w:type="spellEnd"/>
      <w:r w:rsidR="009113DF">
        <w:rPr>
          <w:rFonts w:asciiTheme="minorHAnsi" w:hAnsiTheme="minorHAnsi" w:cstheme="minorHAnsi"/>
          <w:sz w:val="22"/>
          <w:szCs w:val="22"/>
        </w:rPr>
        <w:t>()</w:t>
      </w:r>
      <w:r w:rsidRPr="008F7D08">
        <w:rPr>
          <w:rFonts w:asciiTheme="minorHAnsi" w:hAnsiTheme="minorHAnsi" w:cstheme="minorHAnsi"/>
          <w:sz w:val="22"/>
          <w:szCs w:val="22"/>
        </w:rPr>
        <w:t xml:space="preserve">   (8,50 por eixo)</w:t>
      </w:r>
    </w:p>
    <w:p w14:paraId="13A7275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Leito (booleano)</w:t>
      </w:r>
    </w:p>
    <w:p w14:paraId="0E9D9E29" w14:textId="77777777" w:rsidR="002430D4" w:rsidRPr="008F7D08" w:rsidRDefault="002430D4" w:rsidP="002430D4">
      <w:pPr>
        <w:pStyle w:val="PargrafodaLista"/>
        <w:ind w:left="1440"/>
        <w:rPr>
          <w:rFonts w:asciiTheme="minorHAnsi" w:hAnsiTheme="minorHAnsi" w:cstheme="minorHAnsi"/>
          <w:sz w:val="22"/>
          <w:szCs w:val="22"/>
        </w:rPr>
      </w:pPr>
    </w:p>
    <w:p w14:paraId="4FC9450A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Moto</w:t>
      </w:r>
    </w:p>
    <w:p w14:paraId="776A68A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Empinar()</w:t>
      </w:r>
    </w:p>
    <w:p w14:paraId="483E78BC" w14:textId="41DD7931" w:rsidR="002430D4" w:rsidRPr="008F7D08" w:rsidRDefault="00C15FE5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Pagar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8F7D08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8F7D08">
        <w:rPr>
          <w:rFonts w:asciiTheme="minorHAnsi" w:hAnsiTheme="minorHAnsi" w:cstheme="minorHAnsi"/>
          <w:sz w:val="22"/>
          <w:szCs w:val="22"/>
        </w:rPr>
        <w:t>gio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r w:rsidRPr="008F7D08">
        <w:rPr>
          <w:rFonts w:asciiTheme="minorHAnsi" w:hAnsiTheme="minorHAnsi" w:cstheme="minorHAnsi"/>
          <w:sz w:val="22"/>
          <w:szCs w:val="22"/>
        </w:rPr>
        <w:t xml:space="preserve"> </w:t>
      </w:r>
      <w:r w:rsidR="002430D4" w:rsidRPr="008F7D08">
        <w:rPr>
          <w:rFonts w:asciiTheme="minorHAnsi" w:hAnsiTheme="minorHAnsi" w:cstheme="minorHAnsi"/>
          <w:sz w:val="22"/>
          <w:szCs w:val="22"/>
        </w:rPr>
        <w:t>(3,00)</w:t>
      </w:r>
    </w:p>
    <w:p w14:paraId="1FAA8DA7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6D0912D6" w14:textId="77777777" w:rsidR="002430D4" w:rsidRPr="008F7D08" w:rsidRDefault="002430D4" w:rsidP="002430D4">
      <w:pPr>
        <w:pStyle w:val="PargrafodaLista"/>
        <w:ind w:left="1440"/>
        <w:rPr>
          <w:rFonts w:asciiTheme="minorHAnsi" w:hAnsiTheme="minorHAnsi" w:cstheme="minorHAnsi"/>
          <w:sz w:val="22"/>
          <w:szCs w:val="22"/>
        </w:rPr>
      </w:pPr>
    </w:p>
    <w:p w14:paraId="10248D69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Avião</w:t>
      </w:r>
    </w:p>
    <w:p w14:paraId="6551BDC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Pousar()</w:t>
      </w:r>
    </w:p>
    <w:p w14:paraId="0BE948F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Arremeter()</w:t>
      </w:r>
    </w:p>
    <w:p w14:paraId="0FA0F9E2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Decolar()</w:t>
      </w:r>
    </w:p>
    <w:p w14:paraId="2D9F17E3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B642F9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Liga/Desliga Limpador()</w:t>
      </w:r>
    </w:p>
    <w:p w14:paraId="5D8187D2" w14:textId="77777777" w:rsidR="002430D4" w:rsidRPr="008F7D08" w:rsidRDefault="002430D4" w:rsidP="002430D4">
      <w:pPr>
        <w:pStyle w:val="PargrafodaLista"/>
        <w:ind w:left="1440"/>
        <w:rPr>
          <w:rFonts w:asciiTheme="minorHAnsi" w:hAnsiTheme="minorHAnsi" w:cstheme="minorHAnsi"/>
          <w:sz w:val="22"/>
          <w:szCs w:val="22"/>
        </w:rPr>
      </w:pPr>
    </w:p>
    <w:p w14:paraId="4D445B54" w14:textId="77777777" w:rsidR="002430D4" w:rsidRPr="008F7D08" w:rsidRDefault="002430D4" w:rsidP="002430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2708FC3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Avião de guerra</w:t>
      </w:r>
    </w:p>
    <w:p w14:paraId="43481B6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Pousar()</w:t>
      </w:r>
    </w:p>
    <w:p w14:paraId="40505061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Arremeter()</w:t>
      </w:r>
    </w:p>
    <w:p w14:paraId="64286CC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Decolar()</w:t>
      </w:r>
    </w:p>
    <w:p w14:paraId="7DE222C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Atacar()</w:t>
      </w:r>
    </w:p>
    <w:p w14:paraId="675DECC2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Ejetar()</w:t>
      </w:r>
    </w:p>
    <w:p w14:paraId="1950CA09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B6382E7" w14:textId="77777777" w:rsidR="002430D4" w:rsidRPr="008F7D08" w:rsidRDefault="002430D4" w:rsidP="002430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43A1A44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Trem</w:t>
      </w:r>
    </w:p>
    <w:p w14:paraId="2B27C86E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Quantidade de vagões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3040E3E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472DFE4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Liga/Desliga Limpador()</w:t>
      </w:r>
    </w:p>
    <w:p w14:paraId="06040DAA" w14:textId="77777777" w:rsidR="002430D4" w:rsidRPr="008F7D08" w:rsidRDefault="002430D4" w:rsidP="002430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648CF272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Navio</w:t>
      </w:r>
    </w:p>
    <w:p w14:paraId="0E3DE864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Atracar()</w:t>
      </w:r>
    </w:p>
    <w:p w14:paraId="78090A2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0DD7ABD4" w14:textId="77777777" w:rsidR="002430D4" w:rsidRPr="008F7D08" w:rsidRDefault="002430D4" w:rsidP="002430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25E78AE8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Navio de guerra</w:t>
      </w:r>
    </w:p>
    <w:p w14:paraId="3EC8A42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Atracar()</w:t>
      </w:r>
    </w:p>
    <w:p w14:paraId="324F072C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Atacar()</w:t>
      </w:r>
    </w:p>
    <w:p w14:paraId="1CD2FF00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Capacidade de passageiros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658D5892" w14:textId="77777777" w:rsidR="002430D4" w:rsidRPr="008F7D08" w:rsidRDefault="002430D4" w:rsidP="002430D4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AB26F9F" w14:textId="04C2C805" w:rsidR="002E4C15" w:rsidRDefault="002E4C15" w:rsidP="002430D4">
      <w:pPr>
        <w:rPr>
          <w:rFonts w:asciiTheme="minorHAnsi" w:hAnsiTheme="minorHAnsi" w:cstheme="minorHAnsi"/>
          <w:sz w:val="22"/>
          <w:szCs w:val="22"/>
        </w:rPr>
      </w:pPr>
    </w:p>
    <w:p w14:paraId="3F80221C" w14:textId="77777777" w:rsidR="002E4C15" w:rsidRPr="008F7D08" w:rsidRDefault="002E4C15" w:rsidP="002430D4">
      <w:pPr>
        <w:rPr>
          <w:rFonts w:asciiTheme="minorHAnsi" w:hAnsiTheme="minorHAnsi" w:cstheme="minorHAnsi"/>
          <w:sz w:val="22"/>
          <w:szCs w:val="22"/>
        </w:rPr>
      </w:pPr>
    </w:p>
    <w:p w14:paraId="615F199A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Deseja-se cadastrar separadamente as marcas e os modelos.</w:t>
      </w:r>
    </w:p>
    <w:p w14:paraId="186601BD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1C5D6C81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Marca:  </w:t>
      </w:r>
    </w:p>
    <w:p w14:paraId="47185739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Código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0BD6EEB1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Descrição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4F8FACA1" w14:textId="77777777" w:rsidR="002430D4" w:rsidRPr="008F7D08" w:rsidRDefault="002430D4" w:rsidP="002430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5DE7C65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Modelo: </w:t>
      </w:r>
    </w:p>
    <w:p w14:paraId="53571BB6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Código </w:t>
      </w:r>
    </w:p>
    <w:p w14:paraId="4FCEF9F8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Descrição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</w:t>
      </w:r>
    </w:p>
    <w:p w14:paraId="52588BAA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Marca (Marca)</w:t>
      </w:r>
    </w:p>
    <w:p w14:paraId="29F2DA2B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64A85C31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Ex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:</w:t>
      </w:r>
    </w:p>
    <w:p w14:paraId="29E5A2F6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69A98511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MARCA</w:t>
      </w:r>
    </w:p>
    <w:p w14:paraId="2762C4E1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      m1 = {1  - VW }</w:t>
      </w:r>
    </w:p>
    <w:p w14:paraId="1327AE34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      m2 = {2 – GM}</w:t>
      </w:r>
    </w:p>
    <w:p w14:paraId="7452B8C9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2487E431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MODELO</w:t>
      </w:r>
    </w:p>
    <w:p w14:paraId="0C49F84E" w14:textId="200FF13D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      </w:t>
      </w:r>
      <w:r w:rsidR="00BB4F39" w:rsidRPr="008F7D08">
        <w:rPr>
          <w:rFonts w:asciiTheme="minorHAnsi" w:hAnsiTheme="minorHAnsi" w:cstheme="minorHAnsi"/>
          <w:sz w:val="22"/>
          <w:szCs w:val="22"/>
        </w:rPr>
        <w:t>Mo1</w:t>
      </w:r>
      <w:r w:rsidR="00F93F34" w:rsidRPr="008F7D08">
        <w:rPr>
          <w:rFonts w:asciiTheme="minorHAnsi" w:hAnsiTheme="minorHAnsi" w:cstheme="minorHAnsi"/>
          <w:sz w:val="22"/>
          <w:szCs w:val="22"/>
        </w:rPr>
        <w:t xml:space="preserve">= </w:t>
      </w:r>
      <w:r w:rsidRPr="008F7D08">
        <w:rPr>
          <w:rFonts w:asciiTheme="minorHAnsi" w:hAnsiTheme="minorHAnsi" w:cstheme="minorHAnsi"/>
          <w:sz w:val="22"/>
          <w:szCs w:val="22"/>
        </w:rPr>
        <w:t>{1 – GOL – m1}</w:t>
      </w:r>
    </w:p>
    <w:p w14:paraId="0CC78D46" w14:textId="651DB5B2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     </w:t>
      </w:r>
      <w:r w:rsidR="00F93F34" w:rsidRPr="008F7D08">
        <w:rPr>
          <w:rFonts w:asciiTheme="minorHAnsi" w:hAnsiTheme="minorHAnsi" w:cstheme="minorHAnsi"/>
          <w:sz w:val="22"/>
          <w:szCs w:val="22"/>
        </w:rPr>
        <w:t xml:space="preserve"> Mo2=</w:t>
      </w:r>
      <w:r w:rsidRPr="008F7D08">
        <w:rPr>
          <w:rFonts w:asciiTheme="minorHAnsi" w:hAnsiTheme="minorHAnsi" w:cstheme="minorHAnsi"/>
          <w:sz w:val="22"/>
          <w:szCs w:val="22"/>
        </w:rPr>
        <w:t xml:space="preserve"> {2 – Celta – m2}</w:t>
      </w:r>
    </w:p>
    <w:p w14:paraId="5E836E1A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7323B3B5" w14:textId="4E5D0BA7" w:rsidR="002430D4" w:rsidRPr="008F7D08" w:rsidRDefault="006B45BC" w:rsidP="002430D4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Crie </w:t>
      </w:r>
      <w:r w:rsidR="002430D4" w:rsidRPr="008F7D08">
        <w:rPr>
          <w:rFonts w:asciiTheme="minorHAnsi" w:hAnsiTheme="minorHAnsi" w:cstheme="minorHAnsi"/>
          <w:sz w:val="22"/>
          <w:szCs w:val="22"/>
        </w:rPr>
        <w:t>o diagrama de classes</w:t>
      </w:r>
    </w:p>
    <w:p w14:paraId="3BB225E8" w14:textId="77777777" w:rsidR="002430D4" w:rsidRPr="008F7D08" w:rsidRDefault="002430D4" w:rsidP="002430D4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Deve ser possível executar todas as ações de todos os tipos de veículos.</w:t>
      </w:r>
    </w:p>
    <w:p w14:paraId="3C651890" w14:textId="77777777" w:rsidR="002430D4" w:rsidRPr="008F7D08" w:rsidRDefault="002430D4" w:rsidP="002430D4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O sistema deve ter uma opção para instanciar, automaticamente, ao menos uma instância de cada veículo.</w:t>
      </w:r>
    </w:p>
    <w:p w14:paraId="0D6C19A4" w14:textId="77777777" w:rsidR="002430D4" w:rsidRPr="008F7D08" w:rsidRDefault="002430D4" w:rsidP="002430D4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Com base nas classes acima, faça as seguintes consultas:</w:t>
      </w:r>
    </w:p>
    <w:p w14:paraId="021338C2" w14:textId="767B4B27" w:rsidR="002430D4" w:rsidRPr="008F7D08" w:rsidRDefault="002430D4" w:rsidP="00F462AF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Acione o limpador de todos os veículos</w:t>
      </w:r>
    </w:p>
    <w:p w14:paraId="36752080" w14:textId="77777777" w:rsidR="002430D4" w:rsidRPr="008F7D08" w:rsidRDefault="002430D4" w:rsidP="002430D4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Atraque todos os navios</w:t>
      </w:r>
    </w:p>
    <w:p w14:paraId="466CA6EB" w14:textId="77777777" w:rsidR="002430D4" w:rsidRPr="008F7D08" w:rsidRDefault="002430D4" w:rsidP="002430D4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Ataque com todos os veículos</w:t>
      </w:r>
    </w:p>
    <w:p w14:paraId="514C5CBD" w14:textId="77777777" w:rsidR="002430D4" w:rsidRPr="008F7D08" w:rsidRDefault="002430D4" w:rsidP="002430D4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Empine todos os veículos</w:t>
      </w:r>
    </w:p>
    <w:p w14:paraId="798E908E" w14:textId="77777777" w:rsidR="002430D4" w:rsidRPr="008F7D08" w:rsidRDefault="002430D4" w:rsidP="002430D4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Exibir o total de pedágio pago</w:t>
      </w:r>
    </w:p>
    <w:p w14:paraId="6D4C85E1" w14:textId="77777777" w:rsidR="002430D4" w:rsidRPr="008F7D08" w:rsidRDefault="002430D4" w:rsidP="002430D4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Exibir todos os veículos</w:t>
      </w:r>
    </w:p>
    <w:p w14:paraId="710100AE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4E8401F4" w14:textId="38535249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Há também a figura do Pedágio, uma entidade que irá cobrar do veículo um valor. Cada veículo sabe como o valor é pago.  </w:t>
      </w:r>
      <w:r w:rsidR="00B336D2" w:rsidRPr="008F7D08">
        <w:rPr>
          <w:rFonts w:asciiTheme="minorHAnsi" w:hAnsiTheme="minorHAnsi" w:cstheme="minorHAnsi"/>
          <w:sz w:val="22"/>
          <w:szCs w:val="22"/>
        </w:rPr>
        <w:t xml:space="preserve">O pedágio </w:t>
      </w:r>
      <w:r w:rsidRPr="008F7D08">
        <w:rPr>
          <w:rFonts w:asciiTheme="minorHAnsi" w:hAnsiTheme="minorHAnsi" w:cstheme="minorHAnsi"/>
          <w:sz w:val="22"/>
          <w:szCs w:val="22"/>
        </w:rPr>
        <w:t>também deve acumular o total de pedágio pago</w:t>
      </w:r>
      <w:r w:rsidR="00B336D2" w:rsidRPr="008F7D08">
        <w:rPr>
          <w:rFonts w:asciiTheme="minorHAnsi" w:hAnsiTheme="minorHAnsi" w:cstheme="minorHAnsi"/>
          <w:sz w:val="22"/>
          <w:szCs w:val="22"/>
        </w:rPr>
        <w:t xml:space="preserve"> de todos os veículos que passaram por ele</w:t>
      </w:r>
      <w:r w:rsidRPr="008F7D08">
        <w:rPr>
          <w:rFonts w:asciiTheme="minorHAnsi" w:hAnsiTheme="minorHAnsi" w:cstheme="minorHAnsi"/>
          <w:sz w:val="22"/>
          <w:szCs w:val="22"/>
        </w:rPr>
        <w:t xml:space="preserve">.  O sistema deve permitir o cadastro de pedágios. Não há limite para o cadastro de pedágios. Deve haver uma forma de selecionar o pedágio no momento da cobrança (Exemplo: caixa combo contendo os pedágios cadastrados). </w:t>
      </w:r>
      <w:r w:rsidR="004B3D56">
        <w:rPr>
          <w:rFonts w:asciiTheme="minorHAnsi" w:hAnsiTheme="minorHAnsi" w:cstheme="minorHAnsi"/>
          <w:sz w:val="22"/>
          <w:szCs w:val="22"/>
        </w:rPr>
        <w:t>Caso seja um veículo isento de pedágio, deve-se liberar o veículo sem a cobrança, porém o mesmo deve ser registrado com o valor zero.</w:t>
      </w:r>
    </w:p>
    <w:p w14:paraId="394BD977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2DE26C52" w14:textId="77777777" w:rsidR="002430D4" w:rsidRPr="008F7D08" w:rsidRDefault="002430D4" w:rsidP="002430D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Pedágio</w:t>
      </w:r>
    </w:p>
    <w:p w14:paraId="62624135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Identificação: 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6E6C69AA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Localização : 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501E8FAD" w14:textId="0278388F" w:rsidR="002430D4" w:rsidRPr="008F7D08" w:rsidRDefault="00D44505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F7D08">
        <w:rPr>
          <w:rFonts w:asciiTheme="minorHAnsi" w:hAnsiTheme="minorHAnsi" w:cstheme="minorHAnsi"/>
          <w:sz w:val="22"/>
          <w:szCs w:val="22"/>
        </w:rPr>
        <w:t>v</w:t>
      </w:r>
      <w:r w:rsidR="002430D4" w:rsidRPr="008F7D08">
        <w:rPr>
          <w:rFonts w:asciiTheme="minorHAnsi" w:hAnsiTheme="minorHAnsi" w:cstheme="minorHAnsi"/>
          <w:sz w:val="22"/>
          <w:szCs w:val="22"/>
        </w:rPr>
        <w:t>oid</w:t>
      </w:r>
      <w:proofErr w:type="spellEnd"/>
      <w:r w:rsidR="002430D4" w:rsidRPr="008F7D08">
        <w:rPr>
          <w:rFonts w:asciiTheme="minorHAnsi" w:hAnsiTheme="minorHAnsi" w:cstheme="minorHAnsi"/>
          <w:sz w:val="22"/>
          <w:szCs w:val="22"/>
        </w:rPr>
        <w:t xml:space="preserve"> Receber (veículos que pagam pedágio)</w:t>
      </w:r>
      <w:r w:rsidR="002430D4" w:rsidRPr="008F7D08">
        <w:rPr>
          <w:rFonts w:asciiTheme="minorHAnsi" w:hAnsiTheme="minorHAnsi" w:cstheme="minorHAnsi"/>
          <w:sz w:val="22"/>
          <w:szCs w:val="22"/>
        </w:rPr>
        <w:tab/>
      </w:r>
    </w:p>
    <w:p w14:paraId="3F7AAF7F" w14:textId="77777777" w:rsidR="002430D4" w:rsidRPr="008F7D08" w:rsidRDefault="002430D4" w:rsidP="002430D4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lastRenderedPageBreak/>
        <w:t>Total de pedágio recebido (</w:t>
      </w:r>
      <w:proofErr w:type="spellStart"/>
      <w:r w:rsidRPr="008F7D08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8F7D08">
        <w:rPr>
          <w:rFonts w:asciiTheme="minorHAnsi" w:hAnsiTheme="minorHAnsi" w:cstheme="minorHAnsi"/>
          <w:sz w:val="22"/>
          <w:szCs w:val="22"/>
        </w:rPr>
        <w:t>)  (acumulado dos pagamentos)</w:t>
      </w:r>
    </w:p>
    <w:p w14:paraId="2D2F06EF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0029C077" w14:textId="2BB18D0C" w:rsidR="002430D4" w:rsidRPr="008F7D08" w:rsidRDefault="002430D4" w:rsidP="002430D4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Deve haver uma opção para lista</w:t>
      </w:r>
      <w:r w:rsidR="003A1BB3" w:rsidRPr="008F7D08">
        <w:rPr>
          <w:rFonts w:asciiTheme="minorHAnsi" w:hAnsiTheme="minorHAnsi" w:cstheme="minorHAnsi"/>
          <w:sz w:val="22"/>
          <w:szCs w:val="22"/>
        </w:rPr>
        <w:t>r</w:t>
      </w:r>
      <w:r w:rsidRPr="008F7D08">
        <w:rPr>
          <w:rFonts w:asciiTheme="minorHAnsi" w:hAnsiTheme="minorHAnsi" w:cstheme="minorHAnsi"/>
          <w:sz w:val="22"/>
          <w:szCs w:val="22"/>
        </w:rPr>
        <w:t xml:space="preserve"> todos os pedágios cadastrados e os valores recebidos por cada um deles.</w:t>
      </w:r>
      <w:r w:rsidR="003A1BB3" w:rsidRPr="008F7D0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7CC041" w14:textId="5A50C385" w:rsidR="003A1BB3" w:rsidRPr="008F7D08" w:rsidRDefault="003A1BB3" w:rsidP="002430D4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O pedágio também</w:t>
      </w:r>
      <w:r w:rsidR="00C7620B" w:rsidRPr="008F7D08">
        <w:rPr>
          <w:rFonts w:asciiTheme="minorHAnsi" w:hAnsiTheme="minorHAnsi" w:cstheme="minorHAnsi"/>
          <w:sz w:val="22"/>
          <w:szCs w:val="22"/>
        </w:rPr>
        <w:t xml:space="preserve"> deve manter um histórico de todos os pagamentos recebidos. Deve-se armazenar a data/hora, placa e valor recebido dos veículos que passaram pelo pedágio, com a opção de listar esse histórico na tela.</w:t>
      </w:r>
      <w:r w:rsidR="002E4C15">
        <w:rPr>
          <w:rFonts w:asciiTheme="minorHAnsi" w:hAnsiTheme="minorHAnsi" w:cstheme="minorHAnsi"/>
          <w:sz w:val="22"/>
          <w:szCs w:val="22"/>
        </w:rPr>
        <w:t xml:space="preserve"> Veículos isentos devem ser registrados com o valor zerado.</w:t>
      </w:r>
    </w:p>
    <w:p w14:paraId="1A47BED7" w14:textId="4EBE7827" w:rsidR="00142243" w:rsidRPr="008F7D08" w:rsidRDefault="00142243" w:rsidP="0014224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Deve haver uma opção para cobrar, automaticamente e de forma aleatória</w:t>
      </w:r>
      <w:r w:rsidR="003858C8" w:rsidRPr="008F7D08">
        <w:rPr>
          <w:rFonts w:asciiTheme="minorHAnsi" w:hAnsiTheme="minorHAnsi" w:cstheme="minorHAnsi"/>
          <w:sz w:val="22"/>
          <w:szCs w:val="22"/>
        </w:rPr>
        <w:t xml:space="preserve"> (na escolha do </w:t>
      </w:r>
      <w:r w:rsidR="00A96A28" w:rsidRPr="008F7D08">
        <w:rPr>
          <w:rFonts w:asciiTheme="minorHAnsi" w:hAnsiTheme="minorHAnsi" w:cstheme="minorHAnsi"/>
          <w:sz w:val="22"/>
          <w:szCs w:val="22"/>
        </w:rPr>
        <w:t>veículo</w:t>
      </w:r>
      <w:r w:rsidR="003858C8" w:rsidRPr="008F7D08">
        <w:rPr>
          <w:rFonts w:asciiTheme="minorHAnsi" w:hAnsiTheme="minorHAnsi" w:cstheme="minorHAnsi"/>
          <w:sz w:val="22"/>
          <w:szCs w:val="22"/>
        </w:rPr>
        <w:t xml:space="preserve"> e da praça de pedág</w:t>
      </w:r>
      <w:r w:rsidR="00A96A28" w:rsidRPr="008F7D08">
        <w:rPr>
          <w:rFonts w:asciiTheme="minorHAnsi" w:hAnsiTheme="minorHAnsi" w:cstheme="minorHAnsi"/>
          <w:sz w:val="22"/>
          <w:szCs w:val="22"/>
        </w:rPr>
        <w:t>io</w:t>
      </w:r>
      <w:r w:rsidR="003858C8" w:rsidRPr="008F7D08">
        <w:rPr>
          <w:rFonts w:asciiTheme="minorHAnsi" w:hAnsiTheme="minorHAnsi" w:cstheme="minorHAnsi"/>
          <w:sz w:val="22"/>
          <w:szCs w:val="22"/>
        </w:rPr>
        <w:t>)</w:t>
      </w:r>
      <w:r w:rsidRPr="008F7D08">
        <w:rPr>
          <w:rFonts w:asciiTheme="minorHAnsi" w:hAnsiTheme="minorHAnsi" w:cstheme="minorHAnsi"/>
          <w:sz w:val="22"/>
          <w:szCs w:val="22"/>
        </w:rPr>
        <w:t>, o pedágio de alguns veículos previamente cadastrados</w:t>
      </w:r>
      <w:r w:rsidR="003858C8" w:rsidRPr="008F7D08">
        <w:rPr>
          <w:rFonts w:asciiTheme="minorHAnsi" w:hAnsiTheme="minorHAnsi" w:cstheme="minorHAnsi"/>
          <w:sz w:val="22"/>
          <w:szCs w:val="22"/>
        </w:rPr>
        <w:t>. Esta opção visa facilitar o teste da aplicação.</w:t>
      </w:r>
    </w:p>
    <w:p w14:paraId="5CC94D33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</w:p>
    <w:p w14:paraId="31A391AB" w14:textId="77777777" w:rsidR="002430D4" w:rsidRPr="008F7D08" w:rsidRDefault="002430D4" w:rsidP="002430D4">
      <w:p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>Persistência dos dados</w:t>
      </w:r>
    </w:p>
    <w:p w14:paraId="6B1823D0" w14:textId="4DE17B19" w:rsidR="002430D4" w:rsidRPr="008F7D08" w:rsidRDefault="002430D4" w:rsidP="002430D4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Opção para salvar e recuperar os dados cadastrados de um arquivo texto.   Pode </w:t>
      </w:r>
      <w:r w:rsidR="00E51600" w:rsidRPr="008F7D08">
        <w:rPr>
          <w:rFonts w:asciiTheme="minorHAnsi" w:hAnsiTheme="minorHAnsi" w:cstheme="minorHAnsi"/>
          <w:sz w:val="22"/>
          <w:szCs w:val="22"/>
        </w:rPr>
        <w:t xml:space="preserve">ser utilizado o formato </w:t>
      </w:r>
      <w:r w:rsidRPr="008F7D08">
        <w:rPr>
          <w:rFonts w:asciiTheme="minorHAnsi" w:hAnsiTheme="minorHAnsi" w:cstheme="minorHAnsi"/>
          <w:sz w:val="22"/>
          <w:szCs w:val="22"/>
        </w:rPr>
        <w:t>J</w:t>
      </w:r>
      <w:r w:rsidR="0094519F" w:rsidRPr="008F7D08">
        <w:rPr>
          <w:rFonts w:asciiTheme="minorHAnsi" w:hAnsiTheme="minorHAnsi" w:cstheme="minorHAnsi"/>
          <w:sz w:val="22"/>
          <w:szCs w:val="22"/>
        </w:rPr>
        <w:t>SON</w:t>
      </w:r>
      <w:r w:rsidRPr="008F7D08">
        <w:rPr>
          <w:rFonts w:asciiTheme="minorHAnsi" w:hAnsiTheme="minorHAnsi" w:cstheme="minorHAnsi"/>
          <w:sz w:val="22"/>
          <w:szCs w:val="22"/>
        </w:rPr>
        <w:t>.</w:t>
      </w:r>
      <w:r w:rsidR="00E51600" w:rsidRPr="008F7D0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3C5555" w14:textId="44E589BE" w:rsidR="00E51600" w:rsidRPr="008F7D08" w:rsidRDefault="00E51600" w:rsidP="002430D4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F7D08">
        <w:rPr>
          <w:rFonts w:asciiTheme="minorHAnsi" w:hAnsiTheme="minorHAnsi" w:cstheme="minorHAnsi"/>
          <w:sz w:val="22"/>
          <w:szCs w:val="22"/>
        </w:rPr>
        <w:t xml:space="preserve">Deve-se persistir não só os veículos cadastrados como também o histórico de cobranças do pedágio, caso </w:t>
      </w:r>
      <w:r w:rsidR="007027FA" w:rsidRPr="008F7D08">
        <w:rPr>
          <w:rFonts w:asciiTheme="minorHAnsi" w:hAnsiTheme="minorHAnsi" w:cstheme="minorHAnsi"/>
          <w:sz w:val="22"/>
          <w:szCs w:val="22"/>
        </w:rPr>
        <w:t>este tenha sido implementado.</w:t>
      </w:r>
    </w:p>
    <w:p w14:paraId="7AC0CF79" w14:textId="6B903BA7" w:rsidR="00304016" w:rsidRDefault="00304016" w:rsidP="00C70BE2">
      <w:pPr>
        <w:rPr>
          <w:rFonts w:ascii="Calibri" w:hAnsi="Calibri"/>
          <w:sz w:val="22"/>
          <w:szCs w:val="22"/>
        </w:rPr>
      </w:pPr>
    </w:p>
    <w:p w14:paraId="174D7712" w14:textId="0C5FD826" w:rsidR="00304016" w:rsidRDefault="00304016" w:rsidP="00C70B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Observações:</w:t>
      </w:r>
    </w:p>
    <w:p w14:paraId="51A1F79F" w14:textId="4DA57A82" w:rsidR="00304016" w:rsidRDefault="00304016" w:rsidP="00C70BE2">
      <w:pPr>
        <w:rPr>
          <w:rFonts w:ascii="Calibri" w:hAnsi="Calibri"/>
          <w:sz w:val="22"/>
          <w:szCs w:val="22"/>
        </w:rPr>
      </w:pPr>
    </w:p>
    <w:p w14:paraId="6059AEB5" w14:textId="77777777" w:rsidR="00304016" w:rsidRDefault="00304016" w:rsidP="00C70BE2">
      <w:pPr>
        <w:rPr>
          <w:rFonts w:ascii="Calibri" w:hAnsi="Calibri"/>
          <w:sz w:val="22"/>
          <w:szCs w:val="22"/>
        </w:rPr>
      </w:pPr>
    </w:p>
    <w:permEnd w:id="193952706"/>
    <w:p w14:paraId="462FC4CD" w14:textId="77777777" w:rsidR="00C70BE2" w:rsidRPr="00937BBE" w:rsidRDefault="00C70BE2" w:rsidP="00C70BE2">
      <w:pPr>
        <w:rPr>
          <w:rFonts w:ascii="Calibri" w:hAnsi="Calibri"/>
          <w:sz w:val="22"/>
          <w:szCs w:val="22"/>
        </w:rPr>
      </w:pPr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B465" w14:textId="77777777" w:rsidR="009D5383" w:rsidRDefault="009D5383">
      <w:r>
        <w:separator/>
      </w:r>
    </w:p>
  </w:endnote>
  <w:endnote w:type="continuationSeparator" w:id="0">
    <w:p w14:paraId="79241F7D" w14:textId="77777777" w:rsidR="009D5383" w:rsidRDefault="009D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3A25" w14:textId="77777777" w:rsidR="009D5383" w:rsidRDefault="009D5383">
      <w:r>
        <w:separator/>
      </w:r>
    </w:p>
  </w:footnote>
  <w:footnote w:type="continuationSeparator" w:id="0">
    <w:p w14:paraId="70D665B7" w14:textId="77777777" w:rsidR="009D5383" w:rsidRDefault="009D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5pt;height:9.5pt" o:bullet="t">
        <v:imagedata r:id="rId1" o:title="clip_image001"/>
      </v:shape>
    </w:pict>
  </w:numPicBullet>
  <w:numPicBullet w:numPicBulletId="1">
    <w:pict>
      <v:shape id="_x0000_i1051" type="#_x0000_t75" style="width:9.5pt;height:9.5pt" o:bullet="t">
        <v:imagedata r:id="rId2" o:title="clip_image001"/>
      </v:shape>
    </w:pict>
  </w:numPicBullet>
  <w:numPicBullet w:numPicBulletId="2">
    <w:pict>
      <v:shape id="_x0000_i1052" type="#_x0000_t75" style="width:15.45pt;height:16.6pt" o:bullet="t">
        <v:imagedata r:id="rId3" o:title="clip_image003"/>
      </v:shape>
    </w:pict>
  </w:numPicBullet>
  <w:abstractNum w:abstractNumId="0" w15:restartNumberingAfterBreak="0">
    <w:nsid w:val="01886109"/>
    <w:multiLevelType w:val="hybridMultilevel"/>
    <w:tmpl w:val="9E4C7016"/>
    <w:lvl w:ilvl="0" w:tplc="8C924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A1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A4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0D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68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2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E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4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871B10"/>
    <w:multiLevelType w:val="hybridMultilevel"/>
    <w:tmpl w:val="AFF6F8CA"/>
    <w:lvl w:ilvl="0" w:tplc="F4BA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84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A9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CF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B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42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08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F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E3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134"/>
    <w:multiLevelType w:val="hybridMultilevel"/>
    <w:tmpl w:val="2026BAAE"/>
    <w:lvl w:ilvl="0" w:tplc="B4F6B9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75E07"/>
    <w:multiLevelType w:val="hybridMultilevel"/>
    <w:tmpl w:val="FE442C06"/>
    <w:lvl w:ilvl="0" w:tplc="25F8E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C9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E1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64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A6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4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68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A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97309534">
    <w:abstractNumId w:val="2"/>
  </w:num>
  <w:num w:numId="2" w16cid:durableId="944189473">
    <w:abstractNumId w:val="3"/>
  </w:num>
  <w:num w:numId="3" w16cid:durableId="1651136133">
    <w:abstractNumId w:val="8"/>
  </w:num>
  <w:num w:numId="4" w16cid:durableId="314531998">
    <w:abstractNumId w:val="5"/>
  </w:num>
  <w:num w:numId="5" w16cid:durableId="1307511462">
    <w:abstractNumId w:val="1"/>
  </w:num>
  <w:num w:numId="6" w16cid:durableId="2029330860">
    <w:abstractNumId w:val="7"/>
  </w:num>
  <w:num w:numId="7" w16cid:durableId="1100758601">
    <w:abstractNumId w:val="0"/>
  </w:num>
  <w:num w:numId="8" w16cid:durableId="81950378">
    <w:abstractNumId w:val="4"/>
  </w:num>
  <w:num w:numId="9" w16cid:durableId="86082374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479AA"/>
    <w:rsid w:val="00062DDA"/>
    <w:rsid w:val="00077FA3"/>
    <w:rsid w:val="00080689"/>
    <w:rsid w:val="000817E4"/>
    <w:rsid w:val="000864CB"/>
    <w:rsid w:val="000877EB"/>
    <w:rsid w:val="000903B5"/>
    <w:rsid w:val="000920D7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0F1B48"/>
    <w:rsid w:val="0010063A"/>
    <w:rsid w:val="00100AB6"/>
    <w:rsid w:val="00123CD1"/>
    <w:rsid w:val="0012720E"/>
    <w:rsid w:val="00134E8F"/>
    <w:rsid w:val="00136ADE"/>
    <w:rsid w:val="00142243"/>
    <w:rsid w:val="00147D5C"/>
    <w:rsid w:val="00160295"/>
    <w:rsid w:val="00160E79"/>
    <w:rsid w:val="00165C5A"/>
    <w:rsid w:val="001673C3"/>
    <w:rsid w:val="00181ECA"/>
    <w:rsid w:val="001867E1"/>
    <w:rsid w:val="001A4D94"/>
    <w:rsid w:val="001B190C"/>
    <w:rsid w:val="001B56BA"/>
    <w:rsid w:val="001C2BCB"/>
    <w:rsid w:val="001D76EA"/>
    <w:rsid w:val="0020228C"/>
    <w:rsid w:val="00203947"/>
    <w:rsid w:val="00205686"/>
    <w:rsid w:val="00215B79"/>
    <w:rsid w:val="00221ADA"/>
    <w:rsid w:val="00234559"/>
    <w:rsid w:val="0023583D"/>
    <w:rsid w:val="00240684"/>
    <w:rsid w:val="002430D4"/>
    <w:rsid w:val="00244CAE"/>
    <w:rsid w:val="002503D1"/>
    <w:rsid w:val="00253587"/>
    <w:rsid w:val="00257E24"/>
    <w:rsid w:val="002607EA"/>
    <w:rsid w:val="00263655"/>
    <w:rsid w:val="00267597"/>
    <w:rsid w:val="00270664"/>
    <w:rsid w:val="0028035F"/>
    <w:rsid w:val="00285AAF"/>
    <w:rsid w:val="00294374"/>
    <w:rsid w:val="00295BD9"/>
    <w:rsid w:val="002A363B"/>
    <w:rsid w:val="002C6FA0"/>
    <w:rsid w:val="002D09D4"/>
    <w:rsid w:val="002D798A"/>
    <w:rsid w:val="002E4C15"/>
    <w:rsid w:val="002F7C67"/>
    <w:rsid w:val="00303763"/>
    <w:rsid w:val="00304016"/>
    <w:rsid w:val="003051FE"/>
    <w:rsid w:val="0031519E"/>
    <w:rsid w:val="00327E9C"/>
    <w:rsid w:val="00333138"/>
    <w:rsid w:val="00353550"/>
    <w:rsid w:val="00362ADD"/>
    <w:rsid w:val="0037347D"/>
    <w:rsid w:val="003769A7"/>
    <w:rsid w:val="00376E6D"/>
    <w:rsid w:val="0037765D"/>
    <w:rsid w:val="00384CD1"/>
    <w:rsid w:val="003858C8"/>
    <w:rsid w:val="00395BAC"/>
    <w:rsid w:val="003976E3"/>
    <w:rsid w:val="003A14D4"/>
    <w:rsid w:val="003A1BB3"/>
    <w:rsid w:val="003A4BA8"/>
    <w:rsid w:val="003B7C7A"/>
    <w:rsid w:val="003E339A"/>
    <w:rsid w:val="00401592"/>
    <w:rsid w:val="0040416E"/>
    <w:rsid w:val="00424E02"/>
    <w:rsid w:val="00426A92"/>
    <w:rsid w:val="0043575B"/>
    <w:rsid w:val="00460FD9"/>
    <w:rsid w:val="00464F53"/>
    <w:rsid w:val="0046575B"/>
    <w:rsid w:val="004744AA"/>
    <w:rsid w:val="004756B0"/>
    <w:rsid w:val="00483B43"/>
    <w:rsid w:val="00485AA5"/>
    <w:rsid w:val="004A0FC4"/>
    <w:rsid w:val="004B3D56"/>
    <w:rsid w:val="004C36DA"/>
    <w:rsid w:val="004C73A3"/>
    <w:rsid w:val="004D0CE2"/>
    <w:rsid w:val="004D1C95"/>
    <w:rsid w:val="004F0C31"/>
    <w:rsid w:val="004F15D0"/>
    <w:rsid w:val="004F25DE"/>
    <w:rsid w:val="004F6520"/>
    <w:rsid w:val="00506ECF"/>
    <w:rsid w:val="00526927"/>
    <w:rsid w:val="00535853"/>
    <w:rsid w:val="00535EB3"/>
    <w:rsid w:val="0054235D"/>
    <w:rsid w:val="00550C9D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7529"/>
    <w:rsid w:val="005E1A8A"/>
    <w:rsid w:val="005F0725"/>
    <w:rsid w:val="005F4D07"/>
    <w:rsid w:val="006001AA"/>
    <w:rsid w:val="00603719"/>
    <w:rsid w:val="00603901"/>
    <w:rsid w:val="00604FC2"/>
    <w:rsid w:val="0061490C"/>
    <w:rsid w:val="0062739E"/>
    <w:rsid w:val="00642133"/>
    <w:rsid w:val="0064707C"/>
    <w:rsid w:val="006470CE"/>
    <w:rsid w:val="006515EB"/>
    <w:rsid w:val="00661B20"/>
    <w:rsid w:val="0066444B"/>
    <w:rsid w:val="006644E3"/>
    <w:rsid w:val="00671936"/>
    <w:rsid w:val="00693EF9"/>
    <w:rsid w:val="00697CA0"/>
    <w:rsid w:val="006A1976"/>
    <w:rsid w:val="006A239F"/>
    <w:rsid w:val="006A3804"/>
    <w:rsid w:val="006B45BC"/>
    <w:rsid w:val="006C6833"/>
    <w:rsid w:val="006F76C1"/>
    <w:rsid w:val="007027FA"/>
    <w:rsid w:val="007216DE"/>
    <w:rsid w:val="00721A10"/>
    <w:rsid w:val="00721D16"/>
    <w:rsid w:val="0072651E"/>
    <w:rsid w:val="00732A22"/>
    <w:rsid w:val="00732C71"/>
    <w:rsid w:val="00733113"/>
    <w:rsid w:val="00747B9F"/>
    <w:rsid w:val="00773E88"/>
    <w:rsid w:val="0078039F"/>
    <w:rsid w:val="007A673A"/>
    <w:rsid w:val="007B3C51"/>
    <w:rsid w:val="007C137A"/>
    <w:rsid w:val="007C2668"/>
    <w:rsid w:val="007C65A8"/>
    <w:rsid w:val="007C7842"/>
    <w:rsid w:val="007D11CD"/>
    <w:rsid w:val="007D41CB"/>
    <w:rsid w:val="007E5E1B"/>
    <w:rsid w:val="007E7055"/>
    <w:rsid w:val="007F1DF6"/>
    <w:rsid w:val="007F45EB"/>
    <w:rsid w:val="007F4CD1"/>
    <w:rsid w:val="00811FA8"/>
    <w:rsid w:val="008134B8"/>
    <w:rsid w:val="008138C3"/>
    <w:rsid w:val="00813D72"/>
    <w:rsid w:val="008163B3"/>
    <w:rsid w:val="00823C7B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B6730"/>
    <w:rsid w:val="008C4F9E"/>
    <w:rsid w:val="008F06DC"/>
    <w:rsid w:val="008F55D8"/>
    <w:rsid w:val="008F7D08"/>
    <w:rsid w:val="00903A9F"/>
    <w:rsid w:val="00907B5A"/>
    <w:rsid w:val="009113DF"/>
    <w:rsid w:val="009173B3"/>
    <w:rsid w:val="009254B6"/>
    <w:rsid w:val="00937609"/>
    <w:rsid w:val="00937BBE"/>
    <w:rsid w:val="0094519F"/>
    <w:rsid w:val="00951171"/>
    <w:rsid w:val="00953FF3"/>
    <w:rsid w:val="00966A99"/>
    <w:rsid w:val="00967D7B"/>
    <w:rsid w:val="009755E9"/>
    <w:rsid w:val="00994288"/>
    <w:rsid w:val="009B2C3F"/>
    <w:rsid w:val="009D0D5D"/>
    <w:rsid w:val="009D5383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00A8"/>
    <w:rsid w:val="00A33D11"/>
    <w:rsid w:val="00A3794E"/>
    <w:rsid w:val="00A4363F"/>
    <w:rsid w:val="00A621ED"/>
    <w:rsid w:val="00A63016"/>
    <w:rsid w:val="00A66089"/>
    <w:rsid w:val="00A66194"/>
    <w:rsid w:val="00A66A07"/>
    <w:rsid w:val="00A7658A"/>
    <w:rsid w:val="00A96A28"/>
    <w:rsid w:val="00AA1B1F"/>
    <w:rsid w:val="00AB11CC"/>
    <w:rsid w:val="00AB78CA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36D2"/>
    <w:rsid w:val="00B35733"/>
    <w:rsid w:val="00B378B6"/>
    <w:rsid w:val="00B466B9"/>
    <w:rsid w:val="00B47A25"/>
    <w:rsid w:val="00B61A27"/>
    <w:rsid w:val="00B66331"/>
    <w:rsid w:val="00B76349"/>
    <w:rsid w:val="00B91124"/>
    <w:rsid w:val="00B96B2B"/>
    <w:rsid w:val="00BB4F39"/>
    <w:rsid w:val="00BC7F8C"/>
    <w:rsid w:val="00BD61F1"/>
    <w:rsid w:val="00BE0883"/>
    <w:rsid w:val="00BE3FFC"/>
    <w:rsid w:val="00BE51F4"/>
    <w:rsid w:val="00C15FE5"/>
    <w:rsid w:val="00C16FEA"/>
    <w:rsid w:val="00C17AE4"/>
    <w:rsid w:val="00C17D32"/>
    <w:rsid w:val="00C23BFE"/>
    <w:rsid w:val="00C335F8"/>
    <w:rsid w:val="00C3449E"/>
    <w:rsid w:val="00C41DB0"/>
    <w:rsid w:val="00C575DF"/>
    <w:rsid w:val="00C57D7E"/>
    <w:rsid w:val="00C606ED"/>
    <w:rsid w:val="00C70BE2"/>
    <w:rsid w:val="00C7620B"/>
    <w:rsid w:val="00C91A88"/>
    <w:rsid w:val="00C97868"/>
    <w:rsid w:val="00CA6A1F"/>
    <w:rsid w:val="00CB26AA"/>
    <w:rsid w:val="00CC1477"/>
    <w:rsid w:val="00CC4B55"/>
    <w:rsid w:val="00CD0E68"/>
    <w:rsid w:val="00CE1431"/>
    <w:rsid w:val="00CF7272"/>
    <w:rsid w:val="00D02031"/>
    <w:rsid w:val="00D03950"/>
    <w:rsid w:val="00D04AE0"/>
    <w:rsid w:val="00D07C46"/>
    <w:rsid w:val="00D155A7"/>
    <w:rsid w:val="00D3510D"/>
    <w:rsid w:val="00D362E2"/>
    <w:rsid w:val="00D40676"/>
    <w:rsid w:val="00D41F16"/>
    <w:rsid w:val="00D439DF"/>
    <w:rsid w:val="00D44505"/>
    <w:rsid w:val="00D56567"/>
    <w:rsid w:val="00D6522E"/>
    <w:rsid w:val="00D77C54"/>
    <w:rsid w:val="00D92CAA"/>
    <w:rsid w:val="00D93344"/>
    <w:rsid w:val="00DA08A8"/>
    <w:rsid w:val="00DA1D9D"/>
    <w:rsid w:val="00DB17F6"/>
    <w:rsid w:val="00DB36D5"/>
    <w:rsid w:val="00DB4A43"/>
    <w:rsid w:val="00DD2B61"/>
    <w:rsid w:val="00DE22B5"/>
    <w:rsid w:val="00DF1F96"/>
    <w:rsid w:val="00DF4CB8"/>
    <w:rsid w:val="00E127F5"/>
    <w:rsid w:val="00E33596"/>
    <w:rsid w:val="00E410FA"/>
    <w:rsid w:val="00E44A4B"/>
    <w:rsid w:val="00E45D3F"/>
    <w:rsid w:val="00E46A07"/>
    <w:rsid w:val="00E51600"/>
    <w:rsid w:val="00E70F2E"/>
    <w:rsid w:val="00E72AE0"/>
    <w:rsid w:val="00E745DD"/>
    <w:rsid w:val="00E90762"/>
    <w:rsid w:val="00E938F9"/>
    <w:rsid w:val="00EB502A"/>
    <w:rsid w:val="00EE1BD6"/>
    <w:rsid w:val="00F03802"/>
    <w:rsid w:val="00F07BC2"/>
    <w:rsid w:val="00F425B0"/>
    <w:rsid w:val="00F462AF"/>
    <w:rsid w:val="00F535AA"/>
    <w:rsid w:val="00F651BE"/>
    <w:rsid w:val="00F7047A"/>
    <w:rsid w:val="00F7234A"/>
    <w:rsid w:val="00F86046"/>
    <w:rsid w:val="00F90B3D"/>
    <w:rsid w:val="00F91477"/>
    <w:rsid w:val="00F93F34"/>
    <w:rsid w:val="00F977B9"/>
    <w:rsid w:val="00FA47C0"/>
    <w:rsid w:val="00FA587F"/>
    <w:rsid w:val="00FA7D5B"/>
    <w:rsid w:val="00FC202B"/>
    <w:rsid w:val="00FC68F4"/>
    <w:rsid w:val="00FD654D"/>
    <w:rsid w:val="00FF0490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316</TotalTime>
  <Pages>4</Pages>
  <Words>837</Words>
  <Characters>4525</Characters>
  <Application>Microsoft Office Word</Application>
  <DocSecurity>8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Eduardo Rosalem Marcelino</cp:lastModifiedBy>
  <cp:revision>119</cp:revision>
  <cp:lastPrinted>2006-05-11T23:45:00Z</cp:lastPrinted>
  <dcterms:created xsi:type="dcterms:W3CDTF">2022-03-10T22:59:00Z</dcterms:created>
  <dcterms:modified xsi:type="dcterms:W3CDTF">2023-05-06T14:05:00Z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