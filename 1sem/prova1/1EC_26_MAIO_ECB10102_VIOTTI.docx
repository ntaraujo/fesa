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7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3339"/>
        <w:gridCol w:w="5448"/>
        <w:gridCol w:w="1640"/>
      </w:tblGrid>
      <w:tr w:rsidR="008773CB" w:rsidRPr="008755B5" w:rsidTr="00907E80">
        <w:trPr>
          <w:trHeight w:val="1008"/>
        </w:trPr>
        <w:tc>
          <w:tcPr>
            <w:tcW w:w="3339" w:type="dxa"/>
            <w:vAlign w:val="center"/>
          </w:tcPr>
          <w:p w:rsidR="008773CB" w:rsidRDefault="006A3FE8" w:rsidP="00294686">
            <w:r>
              <w:rPr>
                <w:noProof/>
              </w:rPr>
              <w:drawing>
                <wp:inline distT="0" distB="0" distL="0" distR="0">
                  <wp:extent cx="1983105" cy="629285"/>
                  <wp:effectExtent l="0" t="0" r="0" b="0"/>
                  <wp:docPr id="4" name="Imagem 1" descr="logo_CEFSA_H(grand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CEFSA_H(grande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3105" cy="6292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48" w:type="dxa"/>
            <w:vAlign w:val="center"/>
          </w:tcPr>
          <w:p w:rsidR="008773CB" w:rsidRPr="008755B5" w:rsidRDefault="008773CB" w:rsidP="00294686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 xml:space="preserve">Código: </w:t>
            </w:r>
            <w:r>
              <w:rPr>
                <w:rFonts w:ascii="Calibri" w:hAnsi="Calibri"/>
                <w:b/>
                <w:sz w:val="22"/>
                <w:szCs w:val="22"/>
              </w:rPr>
              <w:t>&lt;</w:t>
            </w:r>
            <w:r w:rsidR="00907E80">
              <w:rPr>
                <w:rFonts w:ascii="Calibri" w:hAnsi="Calibri"/>
                <w:b/>
                <w:sz w:val="22"/>
                <w:szCs w:val="22"/>
              </w:rPr>
              <w:t>B 10102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  <w:r w:rsidRPr="008755B5">
              <w:rPr>
                <w:rFonts w:ascii="Calibri" w:hAnsi="Calibri"/>
                <w:b/>
                <w:caps/>
                <w:sz w:val="22"/>
                <w:szCs w:val="22"/>
              </w:rPr>
              <w:tab/>
            </w:r>
          </w:p>
          <w:p w:rsidR="008773CB" w:rsidRPr="008755B5" w:rsidRDefault="008773CB" w:rsidP="00294686">
            <w:pPr>
              <w:spacing w:before="6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b/>
                <w:sz w:val="22"/>
                <w:szCs w:val="22"/>
              </w:rPr>
              <w:t>Disciplina: &lt;</w:t>
            </w:r>
            <w:r>
              <w:rPr>
                <w:rFonts w:ascii="Calibri" w:hAnsi="Calibri"/>
                <w:b/>
                <w:sz w:val="22"/>
                <w:szCs w:val="22"/>
              </w:rPr>
              <w:t>Algoritmos</w:t>
            </w:r>
            <w:r w:rsidR="00F14BC9">
              <w:rPr>
                <w:rFonts w:ascii="Calibri" w:hAnsi="Calibri"/>
                <w:b/>
                <w:sz w:val="22"/>
                <w:szCs w:val="22"/>
              </w:rPr>
              <w:t xml:space="preserve"> I</w:t>
            </w:r>
            <w:r w:rsidRPr="008755B5">
              <w:rPr>
                <w:rFonts w:ascii="Calibri" w:hAnsi="Calibri"/>
                <w:b/>
                <w:sz w:val="22"/>
                <w:szCs w:val="22"/>
              </w:rPr>
              <w:t>&gt;</w:t>
            </w:r>
          </w:p>
          <w:p w:rsidR="008773CB" w:rsidRPr="008755B5" w:rsidRDefault="008773CB" w:rsidP="00294686">
            <w:pPr>
              <w:pStyle w:val="Ttulo2"/>
              <w:spacing w:before="60" w:after="60"/>
              <w:jc w:val="both"/>
              <w:rPr>
                <w:rFonts w:ascii="Calibri" w:hAnsi="Calibri"/>
                <w:b w:val="0"/>
                <w:szCs w:val="22"/>
              </w:rPr>
            </w:pPr>
            <w:r w:rsidRPr="008755B5">
              <w:rPr>
                <w:rFonts w:ascii="Calibri" w:hAnsi="Calibri"/>
                <w:b w:val="0"/>
                <w:caps/>
                <w:szCs w:val="22"/>
              </w:rPr>
              <w:t xml:space="preserve">N2 | </w:t>
            </w:r>
            <w:r w:rsidR="00615A95">
              <w:rPr>
                <w:rFonts w:ascii="Calibri" w:hAnsi="Calibri"/>
                <w:b w:val="0"/>
                <w:szCs w:val="22"/>
              </w:rPr>
              <w:t>2</w:t>
            </w:r>
            <w:r w:rsidR="00BA1810">
              <w:rPr>
                <w:rFonts w:ascii="Calibri" w:hAnsi="Calibri"/>
                <w:b w:val="0"/>
                <w:szCs w:val="22"/>
              </w:rPr>
              <w:t>º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bimestre| Curso: </w:t>
            </w:r>
            <w:r w:rsidR="00F14BC9">
              <w:rPr>
                <w:rFonts w:ascii="Calibri" w:hAnsi="Calibri"/>
                <w:b w:val="0"/>
                <w:szCs w:val="22"/>
              </w:rPr>
              <w:t>EC |</w:t>
            </w:r>
            <w:r w:rsidRPr="008755B5">
              <w:rPr>
                <w:rFonts w:ascii="Calibri" w:hAnsi="Calibri"/>
                <w:b w:val="0"/>
                <w:szCs w:val="22"/>
              </w:rPr>
              <w:t xml:space="preserve"> Turma: </w:t>
            </w:r>
            <w:r>
              <w:rPr>
                <w:rFonts w:ascii="Calibri" w:hAnsi="Calibri"/>
                <w:b w:val="0"/>
                <w:szCs w:val="22"/>
              </w:rPr>
              <w:t>1</w:t>
            </w:r>
          </w:p>
          <w:p w:rsidR="008773CB" w:rsidRPr="00BA1810" w:rsidRDefault="00615A95" w:rsidP="00294686">
            <w:pPr>
              <w:pStyle w:val="Ttulo2"/>
              <w:spacing w:before="60" w:after="60"/>
              <w:jc w:val="both"/>
              <w:rPr>
                <w:rFonts w:ascii="Calibri" w:hAnsi="Calibri"/>
                <w:szCs w:val="22"/>
              </w:rPr>
            </w:pPr>
            <w:r>
              <w:rPr>
                <w:rFonts w:ascii="Calibri" w:hAnsi="Calibri"/>
                <w:b w:val="0"/>
                <w:szCs w:val="22"/>
              </w:rPr>
              <w:t>26</w:t>
            </w:r>
            <w:r w:rsidR="001E64AC">
              <w:rPr>
                <w:rFonts w:ascii="Calibri" w:hAnsi="Calibri"/>
                <w:b w:val="0"/>
                <w:szCs w:val="22"/>
              </w:rPr>
              <w:t>/</w:t>
            </w:r>
            <w:r w:rsidR="00616C50">
              <w:rPr>
                <w:rFonts w:ascii="Calibri" w:hAnsi="Calibri"/>
                <w:b w:val="0"/>
                <w:szCs w:val="22"/>
              </w:rPr>
              <w:t>0</w:t>
            </w:r>
            <w:r>
              <w:rPr>
                <w:rFonts w:ascii="Calibri" w:hAnsi="Calibri"/>
                <w:b w:val="0"/>
                <w:szCs w:val="22"/>
              </w:rPr>
              <w:t>5</w:t>
            </w:r>
            <w:r w:rsidR="008773CB" w:rsidRPr="00BA1810">
              <w:rPr>
                <w:rFonts w:ascii="Calibri" w:hAnsi="Calibri"/>
                <w:b w:val="0"/>
                <w:szCs w:val="22"/>
              </w:rPr>
              <w:t>/20</w:t>
            </w:r>
            <w:r w:rsidR="00537D74">
              <w:rPr>
                <w:rFonts w:ascii="Calibri" w:hAnsi="Calibri"/>
                <w:b w:val="0"/>
                <w:szCs w:val="22"/>
              </w:rPr>
              <w:t>2</w:t>
            </w:r>
            <w:r w:rsidR="00907E80">
              <w:rPr>
                <w:rFonts w:ascii="Calibri" w:hAnsi="Calibri"/>
                <w:b w:val="0"/>
                <w:szCs w:val="22"/>
              </w:rPr>
              <w:t>2</w:t>
            </w:r>
            <w:r w:rsidR="000C3031">
              <w:rPr>
                <w:rFonts w:ascii="Calibri" w:hAnsi="Calibri"/>
                <w:b w:val="0"/>
                <w:szCs w:val="22"/>
              </w:rPr>
              <w:t xml:space="preserve"> </w:t>
            </w:r>
            <w:r w:rsidR="00F72A61">
              <w:rPr>
                <w:rFonts w:ascii="Calibri" w:hAnsi="Calibri"/>
                <w:b w:val="0"/>
                <w:szCs w:val="22"/>
              </w:rPr>
              <w:t>–</w:t>
            </w:r>
            <w:r w:rsidR="008773CB" w:rsidRPr="00BA1810">
              <w:rPr>
                <w:rFonts w:ascii="Calibri" w:hAnsi="Calibri"/>
                <w:b w:val="0"/>
                <w:szCs w:val="22"/>
              </w:rPr>
              <w:t xml:space="preserve"> </w:t>
            </w:r>
            <w:r w:rsidR="00616C50">
              <w:rPr>
                <w:rFonts w:ascii="Calibri" w:hAnsi="Calibri"/>
                <w:b w:val="0"/>
                <w:szCs w:val="22"/>
              </w:rPr>
              <w:t>21</w:t>
            </w:r>
            <w:r w:rsidR="00F72A61">
              <w:rPr>
                <w:rFonts w:ascii="Calibri" w:hAnsi="Calibri"/>
                <w:b w:val="0"/>
                <w:szCs w:val="22"/>
              </w:rPr>
              <w:t>:</w:t>
            </w:r>
            <w:r w:rsidR="00616C50">
              <w:rPr>
                <w:rFonts w:ascii="Calibri" w:hAnsi="Calibri"/>
                <w:b w:val="0"/>
                <w:szCs w:val="22"/>
              </w:rPr>
              <w:t>0</w:t>
            </w:r>
            <w:r w:rsidR="00F72A61">
              <w:rPr>
                <w:rFonts w:ascii="Calibri" w:hAnsi="Calibri"/>
                <w:b w:val="0"/>
                <w:szCs w:val="22"/>
              </w:rPr>
              <w:t>5HS</w:t>
            </w:r>
          </w:p>
          <w:p w:rsidR="000C3031" w:rsidRPr="008773CB" w:rsidRDefault="008773CB" w:rsidP="00907E80">
            <w:pPr>
              <w:spacing w:before="60" w:after="60"/>
              <w:rPr>
                <w:rFonts w:ascii="Calibri" w:hAnsi="Calibri"/>
                <w:sz w:val="22"/>
                <w:szCs w:val="22"/>
              </w:rPr>
            </w:pPr>
            <w:r w:rsidRPr="008773CB">
              <w:rPr>
                <w:rFonts w:ascii="Calibri" w:hAnsi="Calibri"/>
                <w:sz w:val="22"/>
                <w:szCs w:val="22"/>
              </w:rPr>
              <w:t xml:space="preserve">Prof.: </w:t>
            </w:r>
            <w:r w:rsidR="00F72A61">
              <w:rPr>
                <w:rFonts w:ascii="Calibri" w:hAnsi="Calibri"/>
                <w:sz w:val="22"/>
                <w:szCs w:val="22"/>
              </w:rPr>
              <w:t>Flávio Viotti</w:t>
            </w:r>
            <w:r w:rsidRPr="008773CB">
              <w:rPr>
                <w:rFonts w:ascii="Calibri" w:hAnsi="Calibri"/>
                <w:sz w:val="22"/>
                <w:szCs w:val="22"/>
              </w:rPr>
              <w:t xml:space="preserve"> |  Coord.: </w:t>
            </w:r>
            <w:r w:rsidR="00907E80">
              <w:rPr>
                <w:rFonts w:ascii="Calibri" w:hAnsi="Calibri"/>
                <w:sz w:val="22"/>
                <w:szCs w:val="22"/>
              </w:rPr>
              <w:t>Rodrigo Tadeu Fontes</w:t>
            </w:r>
          </w:p>
        </w:tc>
        <w:tc>
          <w:tcPr>
            <w:tcW w:w="1640" w:type="dxa"/>
            <w:vAlign w:val="center"/>
          </w:tcPr>
          <w:p w:rsidR="008773CB" w:rsidRPr="008755B5" w:rsidRDefault="00907E80" w:rsidP="00294686">
            <w:pPr>
              <w:jc w:val="center"/>
              <w:rPr>
                <w:rFonts w:ascii="Verdana" w:hAnsi="Verdana"/>
                <w:spacing w:val="20"/>
                <w:position w:val="6"/>
                <w:sz w:val="18"/>
                <w:szCs w:val="18"/>
              </w:rPr>
            </w:pPr>
            <w:r>
              <w:rPr>
                <w:rFonts w:ascii="Verdana" w:hAnsi="Verdana"/>
                <w:b/>
                <w:noProof/>
                <w:sz w:val="22"/>
                <w:szCs w:val="22"/>
              </w:rPr>
              <w:drawing>
                <wp:inline distT="0" distB="0" distL="0" distR="0">
                  <wp:extent cx="702310" cy="1045845"/>
                  <wp:effectExtent l="0" t="0" r="2540" b="1905"/>
                  <wp:docPr id="5" name="Imagem 5" descr="Logo Faculdade E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Logo Faculdade E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2310" cy="1045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73CB" w:rsidRPr="008755B5" w:rsidTr="00294686">
        <w:trPr>
          <w:trHeight w:val="503"/>
        </w:trPr>
        <w:tc>
          <w:tcPr>
            <w:tcW w:w="8787" w:type="dxa"/>
            <w:gridSpan w:val="2"/>
            <w:vAlign w:val="bottom"/>
          </w:tcPr>
          <w:p w:rsidR="008773CB" w:rsidRPr="008755B5" w:rsidRDefault="008773CB" w:rsidP="007B2EEE">
            <w:pPr>
              <w:spacing w:before="120" w:after="60"/>
              <w:rPr>
                <w:rFonts w:ascii="Calibri" w:hAnsi="Calibri"/>
                <w:b/>
                <w:sz w:val="22"/>
                <w:szCs w:val="22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>Aluno(a):</w:t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="007B2EEE">
              <w:rPr>
                <w:rFonts w:ascii="Calibri" w:hAnsi="Calibri"/>
                <w:sz w:val="22"/>
                <w:szCs w:val="22"/>
              </w:rPr>
              <w:softHyphen/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</w:t>
            </w:r>
            <w:r w:rsidR="007B2EEE">
              <w:rPr>
                <w:rFonts w:ascii="Calibri" w:hAnsi="Calibri"/>
                <w:sz w:val="22"/>
                <w:szCs w:val="22"/>
              </w:rPr>
              <w:t xml:space="preserve">Nathan Araújo </w:t>
            </w:r>
            <w:proofErr w:type="spellStart"/>
            <w:r w:rsidR="007B2EEE">
              <w:rPr>
                <w:rFonts w:ascii="Calibri" w:hAnsi="Calibri"/>
                <w:sz w:val="22"/>
                <w:szCs w:val="22"/>
              </w:rPr>
              <w:t>Euzébia</w:t>
            </w:r>
            <w:proofErr w:type="spellEnd"/>
            <w:r w:rsidR="007B2EEE">
              <w:rPr>
                <w:rFonts w:ascii="Calibri" w:hAnsi="Calibri"/>
                <w:sz w:val="22"/>
                <w:szCs w:val="22"/>
              </w:rPr>
              <w:t xml:space="preserve"> Rocha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                                              RA: </w:t>
            </w:r>
            <w:r w:rsidR="007B2EEE">
              <w:rPr>
                <w:rFonts w:ascii="Calibri" w:hAnsi="Calibri"/>
                <w:sz w:val="22"/>
                <w:szCs w:val="22"/>
              </w:rPr>
              <w:t>081220008</w:t>
            </w:r>
            <w:r w:rsidRPr="008755B5">
              <w:rPr>
                <w:rFonts w:ascii="Calibri" w:hAnsi="Calibri"/>
                <w:sz w:val="22"/>
                <w:szCs w:val="22"/>
              </w:rPr>
              <w:t xml:space="preserve">        </w:t>
            </w:r>
          </w:p>
        </w:tc>
        <w:tc>
          <w:tcPr>
            <w:tcW w:w="1640" w:type="dxa"/>
            <w:vMerge w:val="restart"/>
          </w:tcPr>
          <w:p w:rsidR="008773CB" w:rsidRPr="008755B5" w:rsidRDefault="008773CB" w:rsidP="00294686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  <w:r w:rsidRPr="008755B5">
              <w:rPr>
                <w:rFonts w:ascii="Calibri" w:hAnsi="Calibri"/>
                <w:spacing w:val="20"/>
                <w:position w:val="6"/>
                <w:sz w:val="22"/>
                <w:szCs w:val="22"/>
              </w:rPr>
              <w:t>Nota:</w:t>
            </w:r>
          </w:p>
          <w:p w:rsidR="008773CB" w:rsidRPr="008755B5" w:rsidRDefault="008773CB" w:rsidP="00294686">
            <w:pPr>
              <w:spacing w:before="120" w:after="60"/>
              <w:rPr>
                <w:rFonts w:ascii="Calibri" w:hAnsi="Calibri"/>
                <w:spacing w:val="20"/>
                <w:position w:val="6"/>
                <w:sz w:val="22"/>
                <w:szCs w:val="22"/>
              </w:rPr>
            </w:pPr>
          </w:p>
        </w:tc>
      </w:tr>
      <w:tr w:rsidR="000D6EA7" w:rsidRPr="008755B5" w:rsidTr="00294686">
        <w:trPr>
          <w:trHeight w:val="411"/>
        </w:trPr>
        <w:tc>
          <w:tcPr>
            <w:tcW w:w="8787" w:type="dxa"/>
            <w:gridSpan w:val="2"/>
            <w:tcBorders>
              <w:bottom w:val="single" w:sz="12" w:space="0" w:color="auto"/>
            </w:tcBorders>
          </w:tcPr>
          <w:p w:rsidR="00615A95" w:rsidRDefault="000D6EA7" w:rsidP="00615A95">
            <w:pPr>
              <w:spacing w:before="120" w:after="60"/>
              <w:jc w:val="both"/>
              <w:rPr>
                <w:rFonts w:ascii="Modern" w:hAnsi="Modern"/>
                <w:b/>
                <w:color w:val="FF0000"/>
                <w:sz w:val="20"/>
                <w:szCs w:val="20"/>
              </w:rPr>
            </w:pPr>
            <w:r w:rsidRPr="008755B5">
              <w:rPr>
                <w:rFonts w:ascii="Calibri" w:hAnsi="Calibri"/>
                <w:sz w:val="22"/>
                <w:szCs w:val="22"/>
              </w:rPr>
              <w:t xml:space="preserve">Orientações: </w:t>
            </w:r>
            <w:r w:rsidR="00615A95" w:rsidRPr="006737F0">
              <w:rPr>
                <w:rFonts w:ascii="Modern" w:hAnsi="Modern"/>
                <w:color w:val="3366FF"/>
                <w:sz w:val="20"/>
                <w:szCs w:val="20"/>
              </w:rPr>
              <w:t>Respostas sem justificativa</w:t>
            </w:r>
            <w:r w:rsidR="00615A95">
              <w:rPr>
                <w:rFonts w:ascii="Modern" w:hAnsi="Modern"/>
                <w:color w:val="3366FF"/>
                <w:sz w:val="20"/>
                <w:szCs w:val="20"/>
              </w:rPr>
              <w:t>, quando solicitado,</w:t>
            </w:r>
            <w:r w:rsidR="00615A95" w:rsidRPr="006737F0">
              <w:rPr>
                <w:rFonts w:ascii="Modern" w:hAnsi="Modern"/>
                <w:color w:val="3366FF"/>
                <w:sz w:val="20"/>
                <w:szCs w:val="20"/>
              </w:rPr>
              <w:t xml:space="preserve"> serão desconsideradas. A interpretação faz parte da prova. </w:t>
            </w:r>
            <w:r w:rsidR="00615A95">
              <w:rPr>
                <w:rFonts w:ascii="Modern" w:hAnsi="Modern"/>
                <w:b/>
                <w:color w:val="FF0000"/>
                <w:sz w:val="20"/>
                <w:szCs w:val="20"/>
              </w:rPr>
              <w:t xml:space="preserve">Para as questões de programa/projeto a resposta deverá estar logo abaixo da questão. Lembre-se não pode ser foto do programa, deve ser o programa em si, formate-o com fonte </w:t>
            </w:r>
            <w:proofErr w:type="spellStart"/>
            <w:r w:rsidR="00615A95">
              <w:rPr>
                <w:rFonts w:ascii="Modern" w:hAnsi="Modern"/>
                <w:b/>
                <w:color w:val="FF0000"/>
                <w:sz w:val="20"/>
                <w:szCs w:val="20"/>
              </w:rPr>
              <w:t>Courrier</w:t>
            </w:r>
            <w:proofErr w:type="spellEnd"/>
            <w:r w:rsidR="00615A95">
              <w:rPr>
                <w:rFonts w:ascii="Modern" w:hAnsi="Modern"/>
                <w:b/>
                <w:color w:val="FF0000"/>
                <w:sz w:val="20"/>
                <w:szCs w:val="20"/>
              </w:rPr>
              <w:t xml:space="preserve"> New tamanho 10 ou 11.</w:t>
            </w:r>
          </w:p>
          <w:p w:rsidR="00BB0505" w:rsidRDefault="00615A95" w:rsidP="00615A95">
            <w:pPr>
              <w:spacing w:before="120" w:after="60"/>
              <w:jc w:val="both"/>
              <w:rPr>
                <w:rFonts w:ascii="Modern" w:hAnsi="Modern"/>
                <w:b/>
                <w:color w:val="FF0000"/>
                <w:sz w:val="20"/>
                <w:szCs w:val="20"/>
              </w:rPr>
            </w:pPr>
            <w:r>
              <w:rPr>
                <w:rFonts w:ascii="Modern" w:hAnsi="Modern"/>
                <w:b/>
                <w:color w:val="FF0000"/>
                <w:sz w:val="20"/>
                <w:szCs w:val="20"/>
              </w:rPr>
              <w:t>Caso ocorra a comprovação de cópia, parcial ou total, de qualquer questão, a prova INTEIRA será desconsiderada, sendo atribuído o valor ZERO para ela, tanto para quem copiou quanto para quem deixou copiar.</w:t>
            </w:r>
          </w:p>
          <w:p w:rsidR="00615A95" w:rsidRDefault="00615A95" w:rsidP="00615A95">
            <w:pPr>
              <w:spacing w:before="120" w:after="60"/>
              <w:jc w:val="both"/>
              <w:rPr>
                <w:rFonts w:ascii="Modern" w:hAnsi="Modern"/>
                <w:b/>
                <w:sz w:val="20"/>
                <w:szCs w:val="20"/>
              </w:rPr>
            </w:pPr>
            <w:r>
              <w:rPr>
                <w:rFonts w:ascii="Modern" w:hAnsi="Modern"/>
                <w:b/>
                <w:sz w:val="20"/>
                <w:szCs w:val="20"/>
              </w:rPr>
              <w:t xml:space="preserve">Além da resposta aqui na prova, você deverá também entregar no </w:t>
            </w:r>
            <w:proofErr w:type="spellStart"/>
            <w:r>
              <w:rPr>
                <w:rFonts w:ascii="Modern" w:hAnsi="Modern"/>
                <w:b/>
                <w:sz w:val="20"/>
                <w:szCs w:val="20"/>
              </w:rPr>
              <w:t>moodle</w:t>
            </w:r>
            <w:proofErr w:type="spellEnd"/>
            <w:r>
              <w:rPr>
                <w:rFonts w:ascii="Modern" w:hAnsi="Modern"/>
                <w:b/>
                <w:sz w:val="20"/>
                <w:szCs w:val="20"/>
              </w:rPr>
              <w:t xml:space="preserve"> um arquivo compactado (.zip) contendo TODOS os projetos. Cada projeto deverá ser criado com o seguinte nome: </w:t>
            </w:r>
            <w:proofErr w:type="spellStart"/>
            <w:r>
              <w:rPr>
                <w:rFonts w:ascii="Modern" w:hAnsi="Modern"/>
                <w:b/>
                <w:sz w:val="20"/>
                <w:szCs w:val="20"/>
              </w:rPr>
              <w:t>RA_Questao_N</w:t>
            </w:r>
            <w:proofErr w:type="spellEnd"/>
            <w:r>
              <w:rPr>
                <w:rFonts w:ascii="Modern" w:hAnsi="Modern"/>
                <w:b/>
                <w:sz w:val="20"/>
                <w:szCs w:val="20"/>
              </w:rPr>
              <w:t>__ (onde o N deve ser substituído pelo número da questão correspondente)</w:t>
            </w:r>
          </w:p>
          <w:p w:rsidR="00615A95" w:rsidRDefault="00615A95" w:rsidP="00615A95">
            <w:pPr>
              <w:spacing w:before="120" w:after="60"/>
              <w:jc w:val="both"/>
              <w:rPr>
                <w:rFonts w:ascii="Modern" w:hAnsi="Modern"/>
                <w:b/>
                <w:sz w:val="20"/>
                <w:szCs w:val="20"/>
              </w:rPr>
            </w:pPr>
            <w:r>
              <w:rPr>
                <w:rFonts w:ascii="Modern" w:hAnsi="Modern"/>
                <w:b/>
                <w:sz w:val="20"/>
                <w:szCs w:val="20"/>
              </w:rPr>
              <w:t xml:space="preserve">Você não deve utilizar nenhum método que não foi explicado em sala de aula. </w:t>
            </w:r>
            <w:r w:rsidR="00C83850">
              <w:rPr>
                <w:rFonts w:ascii="Modern" w:hAnsi="Modern"/>
                <w:b/>
                <w:sz w:val="20"/>
                <w:szCs w:val="20"/>
              </w:rPr>
              <w:t>Todas manipulações de vetores/matrizes devem</w:t>
            </w:r>
            <w:r>
              <w:rPr>
                <w:rFonts w:ascii="Modern" w:hAnsi="Modern"/>
                <w:b/>
                <w:sz w:val="20"/>
                <w:szCs w:val="20"/>
              </w:rPr>
              <w:t xml:space="preserve"> ser </w:t>
            </w:r>
            <w:r w:rsidR="00A54D8E">
              <w:rPr>
                <w:rFonts w:ascii="Modern" w:hAnsi="Modern"/>
                <w:b/>
                <w:sz w:val="20"/>
                <w:szCs w:val="20"/>
              </w:rPr>
              <w:t>feitas</w:t>
            </w:r>
            <w:r>
              <w:rPr>
                <w:rFonts w:ascii="Modern" w:hAnsi="Modern"/>
                <w:b/>
                <w:sz w:val="20"/>
                <w:szCs w:val="20"/>
              </w:rPr>
              <w:t xml:space="preserve"> através de laços de repetição</w:t>
            </w:r>
            <w:r w:rsidR="00A54D8E">
              <w:rPr>
                <w:rFonts w:ascii="Modern" w:hAnsi="Modern"/>
                <w:b/>
                <w:sz w:val="20"/>
                <w:szCs w:val="20"/>
              </w:rPr>
              <w:t>.</w:t>
            </w:r>
          </w:p>
          <w:p w:rsidR="00615A95" w:rsidRPr="00615A95" w:rsidRDefault="00615A95" w:rsidP="00615A95">
            <w:pPr>
              <w:spacing w:before="120" w:after="60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640" w:type="dxa"/>
            <w:vMerge/>
            <w:tcBorders>
              <w:bottom w:val="single" w:sz="12" w:space="0" w:color="auto"/>
            </w:tcBorders>
          </w:tcPr>
          <w:p w:rsidR="000D6EA7" w:rsidRPr="00D63BDF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</w:p>
        </w:tc>
      </w:tr>
      <w:tr w:rsidR="000D6EA7" w:rsidRPr="008755B5" w:rsidTr="00294686">
        <w:trPr>
          <w:trHeight w:val="411"/>
        </w:trPr>
        <w:tc>
          <w:tcPr>
            <w:tcW w:w="878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6EA7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Data da vista da prova:  </w:t>
            </w:r>
            <w:r w:rsidR="00907E80">
              <w:rPr>
                <w:rFonts w:ascii="Calibri" w:hAnsi="Calibri"/>
                <w:sz w:val="22"/>
                <w:szCs w:val="22"/>
              </w:rPr>
              <w:t>0</w:t>
            </w:r>
            <w:r w:rsidR="00615A95"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sz w:val="22"/>
                <w:szCs w:val="22"/>
              </w:rPr>
              <w:t xml:space="preserve"> / 0</w:t>
            </w:r>
            <w:r w:rsidR="00615A95">
              <w:rPr>
                <w:rFonts w:ascii="Calibri" w:hAnsi="Calibri"/>
                <w:sz w:val="22"/>
                <w:szCs w:val="22"/>
              </w:rPr>
              <w:t>6</w:t>
            </w:r>
            <w:r>
              <w:rPr>
                <w:rFonts w:ascii="Calibri" w:hAnsi="Calibri"/>
                <w:sz w:val="22"/>
                <w:szCs w:val="22"/>
              </w:rPr>
              <w:t xml:space="preserve"> / 202</w:t>
            </w:r>
            <w:r w:rsidR="00907E80">
              <w:rPr>
                <w:rFonts w:ascii="Calibri" w:hAnsi="Calibri"/>
                <w:sz w:val="22"/>
                <w:szCs w:val="22"/>
              </w:rPr>
              <w:t>2</w:t>
            </w:r>
            <w:r>
              <w:rPr>
                <w:rFonts w:ascii="Calibri" w:hAnsi="Calibri"/>
                <w:i/>
                <w:sz w:val="22"/>
                <w:szCs w:val="22"/>
              </w:rPr>
              <w:t xml:space="preserve"> - </w:t>
            </w:r>
            <w:r w:rsidRPr="008755B5">
              <w:rPr>
                <w:rFonts w:ascii="Calibri" w:hAnsi="Calibri"/>
                <w:i/>
                <w:sz w:val="22"/>
                <w:szCs w:val="22"/>
              </w:rPr>
              <w:t xml:space="preserve"> horário: </w:t>
            </w:r>
            <w:r>
              <w:rPr>
                <w:rFonts w:ascii="Calibri" w:hAnsi="Calibri"/>
                <w:sz w:val="22"/>
                <w:szCs w:val="22"/>
              </w:rPr>
              <w:t>21 h 05.</w:t>
            </w:r>
          </w:p>
          <w:p w:rsidR="000D6EA7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Declaro estar de acordo com a nota e com a </w:t>
            </w:r>
            <w:r w:rsidRPr="00C91A88">
              <w:rPr>
                <w:rFonts w:ascii="Calibri" w:hAnsi="Calibri"/>
                <w:sz w:val="22"/>
                <w:szCs w:val="22"/>
              </w:rPr>
              <w:t>revisão e correção</w:t>
            </w:r>
            <w:r>
              <w:rPr>
                <w:rFonts w:ascii="Calibri" w:hAnsi="Calibri"/>
                <w:sz w:val="22"/>
                <w:szCs w:val="22"/>
              </w:rPr>
              <w:t xml:space="preserve"> realizada pelo professor. </w:t>
            </w:r>
          </w:p>
          <w:p w:rsidR="000D6EA7" w:rsidRPr="008755B5" w:rsidRDefault="000D6EA7" w:rsidP="000D6EA7">
            <w:pPr>
              <w:spacing w:before="120" w:after="60"/>
              <w:rPr>
                <w:rFonts w:ascii="Calibri" w:hAnsi="Calibri"/>
                <w:sz w:val="22"/>
                <w:szCs w:val="22"/>
              </w:rPr>
            </w:pPr>
            <w:r w:rsidRPr="00557894">
              <w:t xml:space="preserve">O não comparecimento do aluno na vista dos instrumentos avaliativos, </w:t>
            </w:r>
            <w:r w:rsidRPr="00557894">
              <w:rPr>
                <w:bCs/>
              </w:rPr>
              <w:t>na data prevista</w:t>
            </w:r>
            <w:r w:rsidRPr="00557894">
              <w:t>, significa a concordância tácita com as notas atribuídas, desobrigando a instituição de deferir eventuais pedidos de revisão de notas (após a divulgação de notas no portal do aluno, dentro do semestre letivo ou em situações futuras).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</w:p>
        </w:tc>
        <w:tc>
          <w:tcPr>
            <w:tcW w:w="164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D6EA7" w:rsidRPr="00426A92" w:rsidRDefault="000D6EA7" w:rsidP="000D6EA7">
            <w:pPr>
              <w:spacing w:after="60"/>
              <w:rPr>
                <w:rFonts w:ascii="Calibri" w:hAnsi="Calibri"/>
                <w:sz w:val="22"/>
                <w:szCs w:val="22"/>
              </w:rPr>
            </w:pPr>
            <w:r w:rsidRPr="00426A92">
              <w:rPr>
                <w:rFonts w:ascii="Calibri" w:hAnsi="Calibri"/>
                <w:sz w:val="18"/>
                <w:szCs w:val="22"/>
              </w:rPr>
              <w:t>Rubrica do aluno</w:t>
            </w:r>
            <w:r>
              <w:rPr>
                <w:rFonts w:ascii="Calibri" w:hAnsi="Calibri"/>
                <w:sz w:val="18"/>
                <w:szCs w:val="22"/>
              </w:rPr>
              <w:t>:</w:t>
            </w:r>
          </w:p>
        </w:tc>
      </w:tr>
    </w:tbl>
    <w:p w:rsidR="008773CB" w:rsidRDefault="008773CB" w:rsidP="00F31475"/>
    <w:p w:rsidR="00615A95" w:rsidRDefault="00615A95" w:rsidP="00615A95">
      <w:pPr>
        <w:jc w:val="both"/>
        <w:rPr>
          <w:rFonts w:ascii="Calibri" w:hAnsi="Calibri"/>
          <w:i/>
          <w:sz w:val="22"/>
          <w:szCs w:val="22"/>
          <w:u w:val="single"/>
        </w:rPr>
      </w:pPr>
    </w:p>
    <w:p w:rsidR="00615A95" w:rsidRDefault="00615A95" w:rsidP="00615A95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Faça um programa que solicite do usuário </w:t>
      </w:r>
      <w:r w:rsidR="00E07256">
        <w:rPr>
          <w:rFonts w:ascii="Calibri" w:hAnsi="Calibri"/>
          <w:sz w:val="22"/>
          <w:szCs w:val="22"/>
        </w:rPr>
        <w:t>1000</w:t>
      </w:r>
      <w:r>
        <w:rPr>
          <w:rFonts w:ascii="Calibri" w:hAnsi="Calibri"/>
          <w:sz w:val="22"/>
          <w:szCs w:val="22"/>
        </w:rPr>
        <w:t xml:space="preserve"> números</w:t>
      </w:r>
      <w:r w:rsidR="00E07256">
        <w:rPr>
          <w:rFonts w:ascii="Calibri" w:hAnsi="Calibri"/>
          <w:sz w:val="22"/>
          <w:szCs w:val="22"/>
        </w:rPr>
        <w:t xml:space="preserve">. Essa entrada deve ser gerada através de números randômicos, para isso utilize a classe </w:t>
      </w:r>
      <w:proofErr w:type="spellStart"/>
      <w:proofErr w:type="gramStart"/>
      <w:r w:rsidR="00E07256">
        <w:rPr>
          <w:rFonts w:ascii="Calibri" w:hAnsi="Calibri"/>
          <w:sz w:val="22"/>
          <w:szCs w:val="22"/>
        </w:rPr>
        <w:t>Random</w:t>
      </w:r>
      <w:proofErr w:type="spellEnd"/>
      <w:r w:rsidR="00E07256">
        <w:rPr>
          <w:rFonts w:ascii="Calibri" w:hAnsi="Calibri"/>
          <w:sz w:val="22"/>
          <w:szCs w:val="22"/>
        </w:rPr>
        <w:t>(</w:t>
      </w:r>
      <w:proofErr w:type="gramEnd"/>
      <w:r w:rsidR="00E07256">
        <w:rPr>
          <w:rFonts w:ascii="Calibri" w:hAnsi="Calibri"/>
          <w:sz w:val="22"/>
          <w:szCs w:val="22"/>
        </w:rPr>
        <w:t>),</w:t>
      </w:r>
      <w:r>
        <w:rPr>
          <w:rFonts w:ascii="Calibri" w:hAnsi="Calibri"/>
          <w:sz w:val="22"/>
          <w:szCs w:val="22"/>
        </w:rPr>
        <w:t xml:space="preserve"> armazene-os em um vetor. Esse vetor pode possuir número</w:t>
      </w:r>
      <w:r w:rsidR="00E07256">
        <w:rPr>
          <w:rFonts w:ascii="Calibri" w:hAnsi="Calibri"/>
          <w:sz w:val="22"/>
          <w:szCs w:val="22"/>
        </w:rPr>
        <w:t>s</w:t>
      </w:r>
      <w:r>
        <w:rPr>
          <w:rFonts w:ascii="Calibri" w:hAnsi="Calibri"/>
          <w:sz w:val="22"/>
          <w:szCs w:val="22"/>
        </w:rPr>
        <w:t xml:space="preserve"> repetidos. </w:t>
      </w:r>
      <w:r w:rsidR="00E07256">
        <w:rPr>
          <w:rFonts w:ascii="Calibri" w:hAnsi="Calibri"/>
          <w:sz w:val="22"/>
          <w:szCs w:val="22"/>
        </w:rPr>
        <w:t>Após a entrada de dados calcule o valor médio desses números e em seguida apresente os números constantes no vetor que estão abaixo desse valor médio</w:t>
      </w:r>
      <w:r>
        <w:rPr>
          <w:rFonts w:ascii="Calibri" w:hAnsi="Calibri"/>
          <w:sz w:val="22"/>
          <w:szCs w:val="22"/>
        </w:rPr>
        <w:t>.</w:t>
      </w:r>
    </w:p>
    <w:p w:rsidR="00950FA6" w:rsidRDefault="00950FA6" w:rsidP="00950FA6">
      <w:pPr>
        <w:jc w:val="both"/>
        <w:rPr>
          <w:rFonts w:ascii="Calibri" w:hAnsi="Calibri"/>
          <w:sz w:val="22"/>
          <w:szCs w:val="22"/>
        </w:rPr>
      </w:pP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_081220008_Questao_1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[1000];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media = 0;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media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/ 1000;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$"Vetor de 1000 entradas gerado.\n"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$"A média delas é </w:t>
      </w:r>
      <w:r>
        <w:rPr>
          <w:rFonts w:ascii="Consolas" w:hAnsi="Consolas" w:cs="Consolas"/>
          <w:color w:val="000000"/>
          <w:sz w:val="19"/>
          <w:szCs w:val="19"/>
        </w:rPr>
        <w:t>{media}</w:t>
      </w:r>
      <w:r>
        <w:rPr>
          <w:rFonts w:ascii="Consolas" w:hAnsi="Consolas" w:cs="Consolas"/>
          <w:color w:val="A31515"/>
          <w:sz w:val="19"/>
          <w:szCs w:val="19"/>
        </w:rPr>
        <w:t>.\n"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A31515"/>
          <w:sz w:val="19"/>
          <w:szCs w:val="19"/>
        </w:rPr>
        <w:t xml:space="preserve">$"Os números abaixo dessa média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são:\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foreach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numeros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(n &lt; media)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(n);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950FA6" w:rsidRDefault="00950FA6" w:rsidP="00950FA6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A95" w:rsidRDefault="00615A95" w:rsidP="00615A95">
      <w:pPr>
        <w:jc w:val="both"/>
        <w:rPr>
          <w:rFonts w:ascii="Calibri" w:hAnsi="Calibri"/>
          <w:sz w:val="22"/>
          <w:szCs w:val="22"/>
        </w:rPr>
      </w:pPr>
    </w:p>
    <w:p w:rsidR="00510EB3" w:rsidRDefault="00615A95" w:rsidP="00510EB3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Você foi escolhido para criar um programa para gerar dados estatísticos baseados na entrevista de 50 pessoas. Para cada pessoa entrevistada lhe foi perguntado o nome, peso e altura. </w:t>
      </w:r>
      <w:r w:rsidR="00E07256">
        <w:rPr>
          <w:rFonts w:ascii="Calibri" w:hAnsi="Calibri"/>
          <w:sz w:val="22"/>
          <w:szCs w:val="22"/>
        </w:rPr>
        <w:t xml:space="preserve">Só serão aceitas as pessoas que possuírem o peso entre 50 e 80 kg e a altura entre 1.50m e 1.90m. </w:t>
      </w:r>
      <w:r>
        <w:rPr>
          <w:rFonts w:ascii="Calibri" w:hAnsi="Calibri"/>
          <w:sz w:val="22"/>
          <w:szCs w:val="22"/>
        </w:rPr>
        <w:t xml:space="preserve">Armazene o peso e altura em uma matriz e o nome em um vetor. </w:t>
      </w:r>
    </w:p>
    <w:p w:rsidR="00510EB3" w:rsidRDefault="00510EB3" w:rsidP="00510EB3">
      <w:pPr>
        <w:jc w:val="both"/>
        <w:rPr>
          <w:rFonts w:ascii="Calibri" w:hAnsi="Calibri"/>
          <w:sz w:val="22"/>
          <w:szCs w:val="22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_081220008_Questao_2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[,]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peso_altura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[50, 2];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nome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errado;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50; i++)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"Seu nome: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"Seu peso: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50)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peso aceito é entre 50 e 80."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(errado);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"Sua 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altura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1.90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1.50)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altura aceita é entre 1,50m e 1,90m."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peso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_altura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[i,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altura_aux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(errado);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"Dados inseridos com sucesso."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510EB3" w:rsidRDefault="00510EB3" w:rsidP="00510EB3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510EB3" w:rsidRPr="00510EB3" w:rsidRDefault="00510EB3" w:rsidP="00510EB3">
      <w:pPr>
        <w:jc w:val="both"/>
        <w:rPr>
          <w:rFonts w:ascii="Calibri" w:hAnsi="Calibri"/>
          <w:sz w:val="22"/>
          <w:szCs w:val="22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A95" w:rsidRDefault="00615A95" w:rsidP="00615A95">
      <w:pPr>
        <w:jc w:val="both"/>
        <w:rPr>
          <w:rFonts w:ascii="Calibri" w:hAnsi="Calibri"/>
          <w:sz w:val="22"/>
          <w:szCs w:val="22"/>
        </w:rPr>
      </w:pPr>
    </w:p>
    <w:p w:rsidR="00615A95" w:rsidRDefault="00615A95" w:rsidP="00615A95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Faça um programa que solicite do usuário 100  nomes e 100 idades, faça a validação da entrada desses dados sendo que o nome precisa possuir pelo menos 2 palavras e as idades necessitam estar entre 0 e 80. Ao final informe o nome da pessoa mais velha e sua idade</w:t>
      </w:r>
    </w:p>
    <w:p w:rsidR="00E3001C" w:rsidRDefault="00E3001C" w:rsidP="00E3001C">
      <w:pPr>
        <w:jc w:val="both"/>
        <w:rPr>
          <w:rFonts w:ascii="Calibri" w:hAnsi="Calibri"/>
          <w:sz w:val="22"/>
          <w:szCs w:val="22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_081220008_Questao_3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errado;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nomes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index_espaco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[] idades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[100];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maior_idade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index_maior_idade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"Seu nome completo: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_espaco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nome_aux.LastIndexOf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' '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index_espaco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-1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index_espaco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index_espaco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nome_aux.Length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nome tem que ter pelo menos 2 palavras."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nomes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nome_aux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(errado);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"Sua idade: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80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idade precisa estar entre 0 e 80"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idades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errado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maior_idade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maior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idade_aux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index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_maior_idade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i;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(errado);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$"A pessoa mais velha tem </w:t>
      </w:r>
      <w:r>
        <w:rPr>
          <w:rFonts w:ascii="Consolas" w:hAnsi="Consolas" w:cs="Consolas"/>
          <w:color w:val="000000"/>
          <w:sz w:val="19"/>
          <w:szCs w:val="19"/>
        </w:rPr>
        <w:t>{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maior_idade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}</w:t>
      </w:r>
      <w:r>
        <w:rPr>
          <w:rFonts w:ascii="Consolas" w:hAnsi="Consolas" w:cs="Consolas"/>
          <w:color w:val="A31515"/>
          <w:sz w:val="19"/>
          <w:szCs w:val="19"/>
        </w:rPr>
        <w:t xml:space="preserve"> anos. Seu nome é \"</w:t>
      </w:r>
      <w:r>
        <w:rPr>
          <w:rFonts w:ascii="Consolas" w:hAnsi="Consolas" w:cs="Consolas"/>
          <w:color w:val="000000"/>
          <w:sz w:val="19"/>
          <w:szCs w:val="19"/>
        </w:rPr>
        <w:t>{nomes[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index_maior_idade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]}</w:t>
      </w:r>
      <w:r>
        <w:rPr>
          <w:rFonts w:ascii="Consolas" w:hAnsi="Consolas" w:cs="Consolas"/>
          <w:color w:val="A31515"/>
          <w:sz w:val="19"/>
          <w:szCs w:val="19"/>
        </w:rPr>
        <w:t>\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3001C" w:rsidRDefault="00E3001C" w:rsidP="00E3001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15A95" w:rsidRPr="00E3001C" w:rsidRDefault="00615A95" w:rsidP="00E3001C">
      <w:pPr>
        <w:rPr>
          <w:rFonts w:ascii="Calibri" w:hAnsi="Calibri"/>
          <w:sz w:val="22"/>
          <w:szCs w:val="22"/>
        </w:rPr>
      </w:pPr>
    </w:p>
    <w:p w:rsidR="00615A95" w:rsidRDefault="00615A95" w:rsidP="008D4447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</w:t>
      </w:r>
      <w:proofErr w:type="gramStart"/>
      <w:r>
        <w:rPr>
          <w:rFonts w:ascii="Calibri" w:hAnsi="Calibri"/>
          <w:sz w:val="22"/>
          <w:szCs w:val="22"/>
        </w:rPr>
        <w:t>até</w:t>
      </w:r>
      <w:proofErr w:type="gramEnd"/>
      <w:r>
        <w:rPr>
          <w:rFonts w:ascii="Calibri" w:hAnsi="Calibri"/>
          <w:sz w:val="22"/>
          <w:szCs w:val="22"/>
        </w:rPr>
        <w:t xml:space="preserve"> 2,0 pontos) </w:t>
      </w:r>
      <w:r w:rsidR="008D4447">
        <w:rPr>
          <w:rFonts w:ascii="Calibri" w:hAnsi="Calibri"/>
          <w:sz w:val="22"/>
          <w:szCs w:val="22"/>
        </w:rPr>
        <w:t xml:space="preserve">Dada uma matriz 1000x1000, faça seu preenchimento contendo somente os valores 0 ou 1. Verifique se </w:t>
      </w:r>
      <w:proofErr w:type="spellStart"/>
      <w:r w:rsidR="008D4447">
        <w:rPr>
          <w:rFonts w:ascii="Calibri" w:hAnsi="Calibri"/>
          <w:sz w:val="22"/>
          <w:szCs w:val="22"/>
        </w:rPr>
        <w:t>esta</w:t>
      </w:r>
      <w:proofErr w:type="spellEnd"/>
      <w:r w:rsidR="008D4447">
        <w:rPr>
          <w:rFonts w:ascii="Calibri" w:hAnsi="Calibri"/>
          <w:sz w:val="22"/>
          <w:szCs w:val="22"/>
        </w:rPr>
        <w:t xml:space="preserve"> matriz é uma “Matriz </w:t>
      </w:r>
      <w:proofErr w:type="spellStart"/>
      <w:r w:rsidR="008D4447">
        <w:rPr>
          <w:rFonts w:ascii="Calibri" w:hAnsi="Calibri"/>
          <w:sz w:val="22"/>
          <w:szCs w:val="22"/>
        </w:rPr>
        <w:t>Idendidade</w:t>
      </w:r>
      <w:proofErr w:type="spellEnd"/>
      <w:r w:rsidR="008D4447">
        <w:rPr>
          <w:rFonts w:ascii="Calibri" w:hAnsi="Calibri"/>
          <w:sz w:val="22"/>
          <w:szCs w:val="22"/>
        </w:rPr>
        <w:t>”.</w:t>
      </w:r>
    </w:p>
    <w:p w:rsidR="008D4447" w:rsidRDefault="008D4447" w:rsidP="007F659C">
      <w:pPr>
        <w:rPr>
          <w:rFonts w:ascii="Calibri" w:hAnsi="Calibri"/>
          <w:sz w:val="22"/>
          <w:szCs w:val="22"/>
        </w:rPr>
      </w:pP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namespace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_081220008_Questao_4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[,] matriz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[1000, 1000];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identidade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1000; i++)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1000; j++)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matriz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[i, 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rnd.Next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(0, 2);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((i == j &amp;&amp; matriz[i, j] == 0) || (i != j &amp;&amp; matriz[i, j] == 1))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identidade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(identidade)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matriz é uma matriz identidade"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proofErr w:type="gramEnd"/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"A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metriz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não é uma matriz identidade"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F659C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F659C" w:rsidRPr="008D2D8E" w:rsidRDefault="007F659C" w:rsidP="007F659C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:rsidR="008D4447" w:rsidRDefault="008D4447" w:rsidP="008D4447">
      <w:pPr>
        <w:ind w:left="720"/>
        <w:jc w:val="both"/>
        <w:rPr>
          <w:rFonts w:ascii="Calibri" w:hAnsi="Calibri"/>
          <w:sz w:val="22"/>
          <w:szCs w:val="22"/>
        </w:rPr>
      </w:pPr>
      <w:r w:rsidRPr="008D4447">
        <w:rPr>
          <w:rFonts w:ascii="Calibri" w:hAnsi="Calibri"/>
          <w:noProof/>
          <w:sz w:val="22"/>
          <w:szCs w:val="22"/>
        </w:rPr>
        <w:drawing>
          <wp:inline distT="0" distB="0" distL="0" distR="0" wp14:anchorId="6DC11667" wp14:editId="57D69832">
            <wp:extent cx="4965700" cy="1950759"/>
            <wp:effectExtent l="0" t="0" r="635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83501" cy="1957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numPr>
          <w:ilvl w:val="0"/>
          <w:numId w:val="17"/>
        </w:numPr>
        <w:spacing w:line="276" w:lineRule="auto"/>
        <w:jc w:val="both"/>
        <w:rPr>
          <w:rFonts w:ascii="Calibri" w:hAnsi="Calibri"/>
          <w:sz w:val="22"/>
          <w:szCs w:val="22"/>
        </w:rPr>
      </w:pPr>
      <w:r w:rsidRPr="00301E87">
        <w:rPr>
          <w:rFonts w:ascii="Calibri" w:hAnsi="Calibri"/>
          <w:sz w:val="22"/>
          <w:szCs w:val="22"/>
        </w:rPr>
        <w:t>(1,0 ponto) O aluno “Betinho”, quer fazer um programa para validar uma entrada de dados do tipo numérica vindo do usuário. Para a entrada ser correta o usuário não pode digitar um valor entre 30 e 45. O programa que ele fez está correto? Caso negativo, por favor escreva-o de forma que a validação ocorra corretamente. Assuma para verificação somente o trecho de código abaixo e que as variáveis estão criadas. Não é permitido a troca do comando que controla o laço de repetição. Faça o menor número de alterações possíveis.</w:t>
      </w:r>
      <w:r>
        <w:rPr>
          <w:rFonts w:ascii="Calibri" w:hAnsi="Calibri"/>
          <w:sz w:val="22"/>
          <w:szCs w:val="22"/>
        </w:rPr>
        <w:t xml:space="preserve"> Pode escrever o trecho de programa logo abaixo desta questão</w:t>
      </w:r>
    </w:p>
    <w:p w:rsidR="00615A95" w:rsidRPr="00301E87" w:rsidRDefault="00615A95" w:rsidP="00615A95">
      <w:pPr>
        <w:spacing w:line="276" w:lineRule="auto"/>
        <w:jc w:val="both"/>
        <w:rPr>
          <w:rFonts w:ascii="Calibri" w:hAnsi="Calibri"/>
          <w:sz w:val="22"/>
          <w:szCs w:val="22"/>
        </w:rPr>
      </w:pPr>
    </w:p>
    <w:p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2"/>
        </w:rPr>
        <w:t xml:space="preserve"> </w:t>
      </w:r>
      <w:r w:rsidRPr="00276592">
        <w:rPr>
          <w:rFonts w:ascii="Courier New" w:hAnsi="Courier New" w:cs="Courier New"/>
          <w:sz w:val="22"/>
        </w:rPr>
        <w:t xml:space="preserve">  </w:t>
      </w:r>
      <w:proofErr w:type="gramStart"/>
      <w:r w:rsidRPr="00301E87">
        <w:rPr>
          <w:rFonts w:ascii="Courier New" w:hAnsi="Courier New" w:cs="Courier New"/>
          <w:sz w:val="20"/>
          <w:szCs w:val="20"/>
        </w:rPr>
        <w:t>do</w:t>
      </w:r>
      <w:proofErr w:type="gramEnd"/>
      <w:r w:rsidRPr="00301E87">
        <w:rPr>
          <w:rFonts w:ascii="Courier New" w:hAnsi="Courier New" w:cs="Courier New"/>
          <w:sz w:val="20"/>
          <w:szCs w:val="20"/>
        </w:rPr>
        <w:t xml:space="preserve"> {</w:t>
      </w:r>
    </w:p>
    <w:p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 w:rsidRPr="00301E87">
        <w:rPr>
          <w:rFonts w:ascii="Courier New" w:hAnsi="Courier New" w:cs="Courier New"/>
          <w:sz w:val="20"/>
          <w:szCs w:val="20"/>
        </w:rPr>
        <w:lastRenderedPageBreak/>
        <w:t xml:space="preserve">       </w:t>
      </w:r>
      <w:proofErr w:type="spellStart"/>
      <w:r w:rsidRPr="00301E87">
        <w:rPr>
          <w:rFonts w:ascii="Courier New" w:hAnsi="Courier New" w:cs="Courier New"/>
          <w:sz w:val="20"/>
          <w:szCs w:val="20"/>
        </w:rPr>
        <w:t>Console.Write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>(“Digite a informação: “);</w:t>
      </w:r>
    </w:p>
    <w:p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 w:rsidRPr="00301E87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</w:t>
      </w:r>
      <w:r w:rsidRPr="00301E87">
        <w:rPr>
          <w:rFonts w:ascii="Courier New" w:hAnsi="Courier New" w:cs="Courier New"/>
          <w:sz w:val="20"/>
          <w:szCs w:val="20"/>
        </w:rPr>
        <w:t>umero</w:t>
      </w:r>
      <w:proofErr w:type="spellEnd"/>
      <w:proofErr w:type="gramEnd"/>
      <w:r w:rsidRPr="00301E87">
        <w:rPr>
          <w:rFonts w:ascii="Courier New" w:hAnsi="Courier New" w:cs="Courier New"/>
          <w:sz w:val="20"/>
          <w:szCs w:val="20"/>
        </w:rPr>
        <w:t xml:space="preserve"> = Convert.ToInt32(</w:t>
      </w:r>
      <w:proofErr w:type="spellStart"/>
      <w:r w:rsidRPr="00301E87">
        <w:rPr>
          <w:rFonts w:ascii="Courier New" w:hAnsi="Courier New" w:cs="Courier New"/>
          <w:sz w:val="20"/>
          <w:szCs w:val="20"/>
        </w:rPr>
        <w:t>Console.ReadLine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>());</w:t>
      </w:r>
    </w:p>
    <w:p w:rsidR="00615A95" w:rsidRPr="00301E87" w:rsidRDefault="00615A95" w:rsidP="00615A9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ind w:left="1560" w:right="1899" w:firstLine="66"/>
        <w:jc w:val="both"/>
        <w:rPr>
          <w:rFonts w:ascii="Courier New" w:hAnsi="Courier New" w:cs="Courier New"/>
          <w:sz w:val="20"/>
          <w:szCs w:val="20"/>
        </w:rPr>
      </w:pPr>
      <w:r w:rsidRPr="00301E87">
        <w:rPr>
          <w:rFonts w:ascii="Courier New" w:hAnsi="Courier New" w:cs="Courier New"/>
          <w:sz w:val="20"/>
          <w:szCs w:val="20"/>
        </w:rPr>
        <w:t xml:space="preserve">    } </w:t>
      </w:r>
      <w:proofErr w:type="spellStart"/>
      <w:proofErr w:type="gramStart"/>
      <w:r w:rsidRPr="00301E87">
        <w:rPr>
          <w:rFonts w:ascii="Courier New" w:hAnsi="Courier New" w:cs="Courier New"/>
          <w:sz w:val="20"/>
          <w:szCs w:val="20"/>
        </w:rPr>
        <w:t>while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301E87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 xml:space="preserve"> &lt; 30 || </w:t>
      </w:r>
      <w:proofErr w:type="spellStart"/>
      <w:r w:rsidRPr="00301E87">
        <w:rPr>
          <w:rFonts w:ascii="Courier New" w:hAnsi="Courier New" w:cs="Courier New"/>
          <w:sz w:val="20"/>
          <w:szCs w:val="20"/>
        </w:rPr>
        <w:t>numero</w:t>
      </w:r>
      <w:proofErr w:type="spellEnd"/>
      <w:r w:rsidRPr="00301E87">
        <w:rPr>
          <w:rFonts w:ascii="Courier New" w:hAnsi="Courier New" w:cs="Courier New"/>
          <w:sz w:val="20"/>
          <w:szCs w:val="20"/>
        </w:rPr>
        <w:t xml:space="preserve"> &gt; 45) ;</w:t>
      </w:r>
    </w:p>
    <w:p w:rsidR="00615A95" w:rsidRDefault="00377BE8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  <w:r>
        <w:rPr>
          <w:rFonts w:ascii="Verdana" w:hAnsi="Verdana"/>
          <w:color w:val="FF0000"/>
          <w:sz w:val="22"/>
        </w:rPr>
        <w:t>Está certo.</w:t>
      </w:r>
    </w:p>
    <w:p w:rsidR="00615A95" w:rsidRDefault="00615A95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p w:rsidR="00730763" w:rsidRDefault="00730763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p w:rsidR="00730763" w:rsidRDefault="00730763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p w:rsidR="00615A95" w:rsidRPr="0084554A" w:rsidRDefault="00615A95" w:rsidP="00615A95">
      <w:pPr>
        <w:spacing w:line="360" w:lineRule="auto"/>
        <w:jc w:val="both"/>
        <w:rPr>
          <w:rFonts w:ascii="Verdana" w:hAnsi="Verdana"/>
          <w:color w:val="FF0000"/>
          <w:sz w:val="22"/>
        </w:rPr>
      </w:pPr>
    </w:p>
    <w:p w:rsidR="00615A95" w:rsidRDefault="00615A95" w:rsidP="00615A95">
      <w:pPr>
        <w:jc w:val="both"/>
        <w:rPr>
          <w:rFonts w:ascii="Verdana" w:hAnsi="Verdana"/>
          <w:sz w:val="22"/>
        </w:rPr>
      </w:pPr>
    </w:p>
    <w:p w:rsidR="00615A95" w:rsidRDefault="00615A95" w:rsidP="00615A95">
      <w:pPr>
        <w:numPr>
          <w:ilvl w:val="0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(1,0</w:t>
      </w:r>
      <w:r w:rsidRPr="00301E87">
        <w:rPr>
          <w:rFonts w:ascii="Calibri" w:hAnsi="Calibri"/>
          <w:sz w:val="22"/>
          <w:szCs w:val="22"/>
        </w:rPr>
        <w:t xml:space="preserve"> ponto) </w:t>
      </w:r>
      <w:r w:rsidR="008D4447">
        <w:rPr>
          <w:rFonts w:ascii="Calibri" w:hAnsi="Calibri"/>
          <w:sz w:val="22"/>
          <w:szCs w:val="22"/>
        </w:rPr>
        <w:t xml:space="preserve">Dado um vetor qualquer de </w:t>
      </w:r>
      <w:proofErr w:type="gramStart"/>
      <w:r w:rsidR="008D4447" w:rsidRPr="008D4447">
        <w:rPr>
          <w:rFonts w:ascii="Calibri" w:hAnsi="Calibri"/>
          <w:i/>
          <w:sz w:val="22"/>
          <w:szCs w:val="22"/>
        </w:rPr>
        <w:t>n</w:t>
      </w:r>
      <w:proofErr w:type="gramEnd"/>
      <w:r w:rsidR="008D4447">
        <w:rPr>
          <w:rFonts w:ascii="Calibri" w:hAnsi="Calibri"/>
          <w:sz w:val="22"/>
          <w:szCs w:val="22"/>
        </w:rPr>
        <w:t xml:space="preserve"> posições.</w:t>
      </w:r>
      <w:r>
        <w:rPr>
          <w:rFonts w:ascii="Calibri" w:hAnsi="Calibri"/>
          <w:sz w:val="22"/>
          <w:szCs w:val="22"/>
        </w:rPr>
        <w:t xml:space="preserve"> </w:t>
      </w:r>
      <w:r w:rsidR="006C76FF">
        <w:rPr>
          <w:rFonts w:ascii="Calibri" w:hAnsi="Calibri"/>
          <w:sz w:val="22"/>
          <w:szCs w:val="22"/>
        </w:rPr>
        <w:t>Este vetor está organizado de forma ordenada crescente, e o mesmo possui repetições de valores. Pede-se:</w:t>
      </w:r>
    </w:p>
    <w:p w:rsidR="006C76FF" w:rsidRDefault="006C76FF" w:rsidP="006C76FF">
      <w:pPr>
        <w:ind w:left="720"/>
        <w:jc w:val="both"/>
        <w:rPr>
          <w:rFonts w:ascii="Calibri" w:hAnsi="Calibri"/>
          <w:sz w:val="22"/>
          <w:szCs w:val="22"/>
        </w:rPr>
      </w:pPr>
    </w:p>
    <w:p w:rsidR="00615A95" w:rsidRDefault="006C76FF" w:rsidP="00615A95">
      <w:pPr>
        <w:numPr>
          <w:ilvl w:val="1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É preciso pesquisar um valor </w:t>
      </w:r>
      <w:r w:rsidRPr="006C76FF">
        <w:rPr>
          <w:rFonts w:ascii="Calibri" w:hAnsi="Calibri"/>
          <w:i/>
          <w:sz w:val="22"/>
          <w:szCs w:val="22"/>
        </w:rPr>
        <w:t>y</w:t>
      </w:r>
      <w:r>
        <w:rPr>
          <w:rFonts w:ascii="Calibri" w:hAnsi="Calibri"/>
          <w:sz w:val="22"/>
          <w:szCs w:val="22"/>
        </w:rPr>
        <w:t xml:space="preserve"> neste vetor. Até quando o programa deverá ficar lendo os elementos desse vetor?</w:t>
      </w:r>
    </w:p>
    <w:p w:rsidR="00615A95" w:rsidRDefault="00464C99" w:rsidP="00615A95">
      <w:pPr>
        <w:ind w:left="144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Até encontrar o que procura.</w:t>
      </w:r>
    </w:p>
    <w:p w:rsidR="00615A95" w:rsidRDefault="00615A95" w:rsidP="00615A95">
      <w:pPr>
        <w:ind w:left="1440"/>
        <w:jc w:val="both"/>
        <w:rPr>
          <w:rFonts w:ascii="Calibri" w:hAnsi="Calibri"/>
          <w:sz w:val="22"/>
          <w:szCs w:val="22"/>
        </w:rPr>
      </w:pPr>
    </w:p>
    <w:p w:rsidR="00615A95" w:rsidRDefault="006C76FF" w:rsidP="00615A95">
      <w:pPr>
        <w:numPr>
          <w:ilvl w:val="1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é possível descobrir o maior valor existente neste vetor?</w:t>
      </w:r>
    </w:p>
    <w:p w:rsidR="00615A95" w:rsidRDefault="00464C99" w:rsidP="00464C99">
      <w:pPr>
        <w:pStyle w:val="PargrafodaLista"/>
        <w:ind w:firstLine="372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último elemento.</w:t>
      </w:r>
    </w:p>
    <w:p w:rsidR="00615A95" w:rsidRDefault="00615A95" w:rsidP="00615A95">
      <w:pPr>
        <w:ind w:left="1440"/>
        <w:jc w:val="both"/>
        <w:rPr>
          <w:rFonts w:ascii="Calibri" w:hAnsi="Calibri"/>
          <w:sz w:val="22"/>
          <w:szCs w:val="22"/>
        </w:rPr>
      </w:pPr>
    </w:p>
    <w:p w:rsidR="00615A95" w:rsidRDefault="006C76FF" w:rsidP="00615A95">
      <w:pPr>
        <w:numPr>
          <w:ilvl w:val="1"/>
          <w:numId w:val="17"/>
        </w:numPr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Como é possível descobrir o menor valor existente neste vetor?</w:t>
      </w:r>
    </w:p>
    <w:p w:rsidR="006C76FF" w:rsidRDefault="00464C99" w:rsidP="00464C99">
      <w:pPr>
        <w:ind w:left="1080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O primeiro elemento.</w:t>
      </w:r>
    </w:p>
    <w:p w:rsidR="006C76FF" w:rsidRDefault="006C76FF" w:rsidP="006C76FF">
      <w:pPr>
        <w:ind w:left="720"/>
        <w:jc w:val="both"/>
        <w:rPr>
          <w:rFonts w:ascii="Calibri" w:hAnsi="Calibri"/>
          <w:sz w:val="22"/>
          <w:szCs w:val="22"/>
        </w:rPr>
      </w:pPr>
    </w:p>
    <w:p w:rsidR="006C76FF" w:rsidRDefault="006C76FF" w:rsidP="006C76FF">
      <w:pPr>
        <w:ind w:left="1440"/>
        <w:jc w:val="both"/>
        <w:rPr>
          <w:rFonts w:ascii="Calibri" w:hAnsi="Calibri"/>
          <w:sz w:val="22"/>
          <w:szCs w:val="22"/>
        </w:rPr>
      </w:pPr>
    </w:p>
    <w:p w:rsidR="00615A95" w:rsidRPr="00301E87" w:rsidRDefault="00615A95" w:rsidP="00615A95">
      <w:pPr>
        <w:jc w:val="both"/>
        <w:rPr>
          <w:rFonts w:ascii="Calibri" w:hAnsi="Calibri"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Default="00615A95" w:rsidP="00615A95">
      <w:pPr>
        <w:jc w:val="both"/>
        <w:rPr>
          <w:rFonts w:ascii="Calibri" w:hAnsi="Calibri"/>
          <w:b/>
          <w:sz w:val="22"/>
          <w:szCs w:val="22"/>
        </w:rPr>
      </w:pPr>
    </w:p>
    <w:p w:rsidR="00615A95" w:rsidRPr="00ED0E60" w:rsidRDefault="00615A95" w:rsidP="00615A95">
      <w:pPr>
        <w:jc w:val="both"/>
        <w:rPr>
          <w:rFonts w:ascii="Calibri" w:hAnsi="Calibri"/>
          <w:sz w:val="22"/>
          <w:szCs w:val="22"/>
        </w:rPr>
      </w:pP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ab/>
      </w:r>
      <w:r>
        <w:rPr>
          <w:rFonts w:ascii="Calibri" w:hAnsi="Calibri"/>
          <w:b/>
          <w:sz w:val="22"/>
          <w:szCs w:val="22"/>
        </w:rPr>
        <w:tab/>
      </w:r>
      <w:r w:rsidRPr="00ED0E60">
        <w:rPr>
          <w:rFonts w:ascii="Calibri" w:hAnsi="Calibri"/>
          <w:b/>
          <w:sz w:val="22"/>
          <w:szCs w:val="22"/>
        </w:rPr>
        <w:t>Boa prova e ótimas férias :)</w:t>
      </w:r>
    </w:p>
    <w:p w:rsidR="00615A95" w:rsidRPr="003B6EC6" w:rsidRDefault="00615A95" w:rsidP="00615A95">
      <w:pPr>
        <w:rPr>
          <w:rFonts w:ascii="Calibri" w:hAnsi="Calibri" w:cs="Tahoma"/>
          <w:sz w:val="22"/>
          <w:szCs w:val="22"/>
        </w:rPr>
      </w:pPr>
    </w:p>
    <w:p w:rsidR="008773CB" w:rsidRPr="003B6EC6" w:rsidRDefault="008773CB" w:rsidP="00F31475">
      <w:pPr>
        <w:rPr>
          <w:rFonts w:ascii="Calibri" w:hAnsi="Calibri"/>
          <w:sz w:val="22"/>
          <w:szCs w:val="22"/>
        </w:rPr>
      </w:pPr>
    </w:p>
    <w:sectPr w:rsidR="008773CB" w:rsidRPr="003B6EC6" w:rsidSect="008773C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7" w:h="16840" w:code="9"/>
      <w:pgMar w:top="851" w:right="851" w:bottom="851" w:left="851" w:header="72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9310A" w:rsidRDefault="0029310A">
      <w:r>
        <w:separator/>
      </w:r>
    </w:p>
  </w:endnote>
  <w:endnote w:type="continuationSeparator" w:id="0">
    <w:p w:rsidR="0029310A" w:rsidRDefault="00293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odern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40B" w:rsidRDefault="00B6540B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540B" w:rsidRDefault="00B6540B">
    <w:pPr>
      <w:pStyle w:val="Rodap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40B" w:rsidRDefault="00B6540B">
    <w:pPr>
      <w:pStyle w:val="Rodap"/>
      <w:framePr w:wrap="around" w:vAnchor="text" w:hAnchor="margin" w:y="1"/>
      <w:rPr>
        <w:rStyle w:val="Nmerodepgina"/>
      </w:rPr>
    </w:pPr>
  </w:p>
  <w:p w:rsidR="00537D74" w:rsidRPr="00ED1F94" w:rsidRDefault="006A3FE8" w:rsidP="00537D74">
    <w:pPr>
      <w:pStyle w:val="Rodap"/>
      <w:tabs>
        <w:tab w:val="right" w:pos="9072"/>
      </w:tabs>
      <w:ind w:hanging="1276"/>
      <w:jc w:val="right"/>
      <w:rPr>
        <w:rFonts w:ascii="Century Gothic" w:hAnsi="Century Gothic" w:cs="Century Gothic"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6456045</wp:posOffset>
              </wp:positionH>
              <wp:positionV relativeFrom="paragraph">
                <wp:posOffset>394335</wp:posOffset>
              </wp:positionV>
              <wp:extent cx="500380" cy="293370"/>
              <wp:effectExtent l="0" t="0" r="0" b="0"/>
              <wp:wrapNone/>
              <wp:docPr id="1" name="Caixa de texto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0380" cy="293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37D74" w:rsidRPr="0082218A" w:rsidRDefault="00537D74" w:rsidP="00537D74">
                          <w:pPr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</w:pPr>
                          <w:r w:rsidRPr="0082218A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V-0</w:t>
                          </w:r>
                          <w:r w:rsidR="00907E80">
                            <w:rPr>
                              <w:rFonts w:ascii="Century Gothic" w:hAnsi="Century Gothic"/>
                              <w:sz w:val="16"/>
                              <w:szCs w:val="16"/>
                            </w:rPr>
                            <w:t>5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10" o:spid="_x0000_s1026" type="#_x0000_t202" style="position:absolute;left:0;text-align:left;margin-left:508.35pt;margin-top:31.05pt;width:39.4pt;height:23.1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" filled="f" stroked="f">
              <v:textbox>
                <w:txbxContent>
                  <w:p w:rsidR="00537D74" w:rsidRPr="0082218A" w:rsidRDefault="00537D74" w:rsidP="00537D74">
                    <w:pPr>
                      <w:rPr>
                        <w:rFonts w:ascii="Century Gothic" w:hAnsi="Century Gothic"/>
                        <w:sz w:val="16"/>
                        <w:szCs w:val="16"/>
                      </w:rPr>
                    </w:pPr>
                    <w:r w:rsidRPr="0082218A">
                      <w:rPr>
                        <w:rFonts w:ascii="Century Gothic" w:hAnsi="Century Gothic"/>
                        <w:sz w:val="16"/>
                        <w:szCs w:val="16"/>
                      </w:rPr>
                      <w:t>V-0</w:t>
                    </w:r>
                    <w:r w:rsidR="00907E80">
                      <w:rPr>
                        <w:rFonts w:ascii="Century Gothic" w:hAnsi="Century Gothic"/>
                        <w:sz w:val="16"/>
                        <w:szCs w:val="16"/>
                      </w:rPr>
                      <w:t>5</w:t>
                    </w:r>
                  </w:p>
                </w:txbxContent>
              </v:textbox>
            </v:shape>
          </w:pict>
        </mc:Fallback>
      </mc:AlternateContent>
    </w:r>
    <w:r w:rsidRPr="0006652A">
      <w:rPr>
        <w:noProof/>
      </w:rPr>
      <w:drawing>
        <wp:inline distT="0" distB="0" distL="0" distR="0">
          <wp:extent cx="6715760" cy="807720"/>
          <wp:effectExtent l="0" t="0" r="0" b="0"/>
          <wp:docPr id="3" name="Imagem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5760" cy="8077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0FF" w:rsidRDefault="00F560F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9310A" w:rsidRDefault="0029310A">
      <w:r>
        <w:separator/>
      </w:r>
    </w:p>
  </w:footnote>
  <w:footnote w:type="continuationSeparator" w:id="0">
    <w:p w:rsidR="0029310A" w:rsidRDefault="002931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40B" w:rsidRDefault="00B6540B" w:rsidP="00C04C3D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B6540B" w:rsidRDefault="00B6540B" w:rsidP="006B1ACD">
    <w:pPr>
      <w:pStyle w:val="Cabealho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6540B" w:rsidRDefault="00B6540B" w:rsidP="00C04C3D">
    <w:pPr>
      <w:pStyle w:val="Cabealho"/>
      <w:framePr w:wrap="around" w:vAnchor="text" w:hAnchor="margin" w:xAlign="right" w:y="1"/>
      <w:rPr>
        <w:rStyle w:val="Nmerodepgina"/>
      </w:rPr>
    </w:pPr>
  </w:p>
  <w:p w:rsidR="00B6540B" w:rsidRDefault="00B6540B" w:rsidP="006B1ACD">
    <w:pPr>
      <w:pStyle w:val="Cabealho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60FF" w:rsidRDefault="00F560F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9.2pt;height:9.2pt" o:bullet="t">
        <v:imagedata r:id="rId1" o:title="clip_image001"/>
      </v:shape>
    </w:pict>
  </w:numPicBullet>
  <w:numPicBullet w:numPicBulletId="1">
    <w:pict>
      <v:shape id="_x0000_i1027" type="#_x0000_t75" style="width:9.2pt;height:9.2pt" o:bullet="t">
        <v:imagedata r:id="rId2" o:title="clip_image001"/>
      </v:shape>
    </w:pict>
  </w:numPicBullet>
  <w:numPicBullet w:numPicBulletId="2">
    <w:pict>
      <v:shape id="_x0000_i1028" type="#_x0000_t75" style="width:15pt;height:16.7pt" o:bullet="t">
        <v:imagedata r:id="rId3" o:title="clip_image003"/>
      </v:shape>
    </w:pict>
  </w:numPicBullet>
  <w:abstractNum w:abstractNumId="0" w15:restartNumberingAfterBreak="0">
    <w:nsid w:val="009B6362"/>
    <w:multiLevelType w:val="hybridMultilevel"/>
    <w:tmpl w:val="E3664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316AE2"/>
    <w:multiLevelType w:val="multilevel"/>
    <w:tmpl w:val="47DC23A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2" w15:restartNumberingAfterBreak="0">
    <w:nsid w:val="092753A9"/>
    <w:multiLevelType w:val="hybridMultilevel"/>
    <w:tmpl w:val="6DACF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A23EA"/>
    <w:multiLevelType w:val="hybridMultilevel"/>
    <w:tmpl w:val="F4A069B2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C5023"/>
    <w:multiLevelType w:val="hybridMultilevel"/>
    <w:tmpl w:val="D9F2D49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B21CE2"/>
    <w:multiLevelType w:val="hybridMultilevel"/>
    <w:tmpl w:val="4D984534"/>
    <w:lvl w:ilvl="0" w:tplc="0416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4FFE13B8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C643650"/>
    <w:multiLevelType w:val="hybridMultilevel"/>
    <w:tmpl w:val="1DAE00E2"/>
    <w:lvl w:ilvl="0" w:tplc="1AC8AEB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FF2611"/>
    <w:multiLevelType w:val="hybridMultilevel"/>
    <w:tmpl w:val="97F2C130"/>
    <w:lvl w:ilvl="0" w:tplc="DC961954">
      <w:start w:val="1"/>
      <w:numFmt w:val="decimal"/>
      <w:lvlText w:val="%1)"/>
      <w:lvlJc w:val="left"/>
      <w:pPr>
        <w:tabs>
          <w:tab w:val="num" w:pos="374"/>
        </w:tabs>
        <w:ind w:left="374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94"/>
        </w:tabs>
        <w:ind w:left="109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14"/>
        </w:tabs>
        <w:ind w:left="181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34"/>
        </w:tabs>
        <w:ind w:left="253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54"/>
        </w:tabs>
        <w:ind w:left="325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74"/>
        </w:tabs>
        <w:ind w:left="397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94"/>
        </w:tabs>
        <w:ind w:left="469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14"/>
        </w:tabs>
        <w:ind w:left="541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34"/>
        </w:tabs>
        <w:ind w:left="6134" w:hanging="180"/>
      </w:pPr>
    </w:lvl>
  </w:abstractNum>
  <w:abstractNum w:abstractNumId="8" w15:restartNumberingAfterBreak="0">
    <w:nsid w:val="3F044B20"/>
    <w:multiLevelType w:val="hybridMultilevel"/>
    <w:tmpl w:val="97A87726"/>
    <w:lvl w:ilvl="0" w:tplc="806E93C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4648F9"/>
    <w:multiLevelType w:val="hybridMultilevel"/>
    <w:tmpl w:val="9C8A09C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BE580D"/>
    <w:multiLevelType w:val="hybridMultilevel"/>
    <w:tmpl w:val="49ACC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7602D8"/>
    <w:multiLevelType w:val="hybridMultilevel"/>
    <w:tmpl w:val="20E414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201291"/>
    <w:multiLevelType w:val="hybridMultilevel"/>
    <w:tmpl w:val="15166A9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0FC71FB"/>
    <w:multiLevelType w:val="multilevel"/>
    <w:tmpl w:val="47DC23A4"/>
    <w:lvl w:ilvl="0">
      <w:start w:val="5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4" w15:restartNumberingAfterBreak="0">
    <w:nsid w:val="681419E8"/>
    <w:multiLevelType w:val="hybridMultilevel"/>
    <w:tmpl w:val="289EB1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1D5F73"/>
    <w:multiLevelType w:val="multilevel"/>
    <w:tmpl w:val="5D68C33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3"/>
  </w:num>
  <w:num w:numId="5">
    <w:abstractNumId w:val="9"/>
  </w:num>
  <w:num w:numId="6">
    <w:abstractNumId w:val="10"/>
  </w:num>
  <w:num w:numId="7">
    <w:abstractNumId w:val="14"/>
  </w:num>
  <w:num w:numId="8">
    <w:abstractNumId w:val="2"/>
  </w:num>
  <w:num w:numId="9">
    <w:abstractNumId w:val="6"/>
  </w:num>
  <w:num w:numId="10">
    <w:abstractNumId w:val="8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2"/>
  </w:num>
  <w:num w:numId="13">
    <w:abstractNumId w:val="0"/>
  </w:num>
  <w:num w:numId="14">
    <w:abstractNumId w:val="15"/>
  </w:num>
  <w:num w:numId="15">
    <w:abstractNumId w:val="1"/>
  </w:num>
  <w:num w:numId="16">
    <w:abstractNumId w:val="13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D7"/>
    <w:rsid w:val="00005B99"/>
    <w:rsid w:val="0000671D"/>
    <w:rsid w:val="0002576F"/>
    <w:rsid w:val="00027B6C"/>
    <w:rsid w:val="000307D7"/>
    <w:rsid w:val="000329DD"/>
    <w:rsid w:val="00077FA3"/>
    <w:rsid w:val="00080689"/>
    <w:rsid w:val="00084AD6"/>
    <w:rsid w:val="000864CB"/>
    <w:rsid w:val="000903B5"/>
    <w:rsid w:val="00097A99"/>
    <w:rsid w:val="000A0F4B"/>
    <w:rsid w:val="000A6D79"/>
    <w:rsid w:val="000C3031"/>
    <w:rsid w:val="000C6138"/>
    <w:rsid w:val="000D07AA"/>
    <w:rsid w:val="000D2900"/>
    <w:rsid w:val="000D6AF1"/>
    <w:rsid w:val="000D6EA7"/>
    <w:rsid w:val="000E2483"/>
    <w:rsid w:val="000E25D9"/>
    <w:rsid w:val="000E3C36"/>
    <w:rsid w:val="000E5127"/>
    <w:rsid w:val="00100AB6"/>
    <w:rsid w:val="0012720E"/>
    <w:rsid w:val="00127911"/>
    <w:rsid w:val="0014301B"/>
    <w:rsid w:val="001445A1"/>
    <w:rsid w:val="00147D5C"/>
    <w:rsid w:val="00151D21"/>
    <w:rsid w:val="00153BF2"/>
    <w:rsid w:val="00160295"/>
    <w:rsid w:val="00160E79"/>
    <w:rsid w:val="001656AF"/>
    <w:rsid w:val="001867E1"/>
    <w:rsid w:val="001A30B6"/>
    <w:rsid w:val="001A4D94"/>
    <w:rsid w:val="001D5614"/>
    <w:rsid w:val="001D76EA"/>
    <w:rsid w:val="001E64AC"/>
    <w:rsid w:val="001E7F47"/>
    <w:rsid w:val="0020228C"/>
    <w:rsid w:val="00203947"/>
    <w:rsid w:val="00205686"/>
    <w:rsid w:val="00215B79"/>
    <w:rsid w:val="00221ADA"/>
    <w:rsid w:val="0023583D"/>
    <w:rsid w:val="002417E1"/>
    <w:rsid w:val="00244128"/>
    <w:rsid w:val="00244CAE"/>
    <w:rsid w:val="00257E24"/>
    <w:rsid w:val="00262927"/>
    <w:rsid w:val="002663C2"/>
    <w:rsid w:val="00267597"/>
    <w:rsid w:val="00270664"/>
    <w:rsid w:val="00285AAF"/>
    <w:rsid w:val="0029310A"/>
    <w:rsid w:val="00294686"/>
    <w:rsid w:val="00297B75"/>
    <w:rsid w:val="002A0904"/>
    <w:rsid w:val="002A363B"/>
    <w:rsid w:val="002B2F87"/>
    <w:rsid w:val="002B390E"/>
    <w:rsid w:val="002B5630"/>
    <w:rsid w:val="002C32FB"/>
    <w:rsid w:val="002D09D4"/>
    <w:rsid w:val="002D798A"/>
    <w:rsid w:val="002F669F"/>
    <w:rsid w:val="00303763"/>
    <w:rsid w:val="0031473B"/>
    <w:rsid w:val="0031519E"/>
    <w:rsid w:val="00322A1E"/>
    <w:rsid w:val="00330909"/>
    <w:rsid w:val="00333138"/>
    <w:rsid w:val="00333E28"/>
    <w:rsid w:val="00334D0F"/>
    <w:rsid w:val="00354CCD"/>
    <w:rsid w:val="00354DA4"/>
    <w:rsid w:val="00362ADD"/>
    <w:rsid w:val="00366789"/>
    <w:rsid w:val="0037347D"/>
    <w:rsid w:val="00376E6D"/>
    <w:rsid w:val="0037765D"/>
    <w:rsid w:val="00377BE8"/>
    <w:rsid w:val="00395BAC"/>
    <w:rsid w:val="003976E3"/>
    <w:rsid w:val="003A14D4"/>
    <w:rsid w:val="003A4BA8"/>
    <w:rsid w:val="003B6EC6"/>
    <w:rsid w:val="003D0052"/>
    <w:rsid w:val="003E339A"/>
    <w:rsid w:val="003F2D63"/>
    <w:rsid w:val="003F5894"/>
    <w:rsid w:val="003F5C70"/>
    <w:rsid w:val="00401592"/>
    <w:rsid w:val="00402616"/>
    <w:rsid w:val="00424E02"/>
    <w:rsid w:val="00426C00"/>
    <w:rsid w:val="004377C3"/>
    <w:rsid w:val="004550E9"/>
    <w:rsid w:val="00460FD9"/>
    <w:rsid w:val="00464C99"/>
    <w:rsid w:val="00464F53"/>
    <w:rsid w:val="004744AA"/>
    <w:rsid w:val="004756B0"/>
    <w:rsid w:val="00483B43"/>
    <w:rsid w:val="00485AA5"/>
    <w:rsid w:val="004A5E96"/>
    <w:rsid w:val="004B5E35"/>
    <w:rsid w:val="004B60FE"/>
    <w:rsid w:val="004C36DA"/>
    <w:rsid w:val="004C374A"/>
    <w:rsid w:val="004C73A3"/>
    <w:rsid w:val="004D1C95"/>
    <w:rsid w:val="004F0C31"/>
    <w:rsid w:val="004F2C2A"/>
    <w:rsid w:val="004F6520"/>
    <w:rsid w:val="005070BD"/>
    <w:rsid w:val="00510EB3"/>
    <w:rsid w:val="00525FE3"/>
    <w:rsid w:val="00530FA8"/>
    <w:rsid w:val="0053392C"/>
    <w:rsid w:val="00535853"/>
    <w:rsid w:val="00537D74"/>
    <w:rsid w:val="005444BC"/>
    <w:rsid w:val="005516B4"/>
    <w:rsid w:val="00551974"/>
    <w:rsid w:val="0056385D"/>
    <w:rsid w:val="00580114"/>
    <w:rsid w:val="00590D6D"/>
    <w:rsid w:val="005A0439"/>
    <w:rsid w:val="005A201C"/>
    <w:rsid w:val="005B1AEF"/>
    <w:rsid w:val="005B2EFC"/>
    <w:rsid w:val="005B3856"/>
    <w:rsid w:val="005B573D"/>
    <w:rsid w:val="005C0A0A"/>
    <w:rsid w:val="005E04B2"/>
    <w:rsid w:val="006001AA"/>
    <w:rsid w:val="00603719"/>
    <w:rsid w:val="0061490C"/>
    <w:rsid w:val="00615A95"/>
    <w:rsid w:val="00616C50"/>
    <w:rsid w:val="006360A6"/>
    <w:rsid w:val="00642133"/>
    <w:rsid w:val="00642FE2"/>
    <w:rsid w:val="00646B76"/>
    <w:rsid w:val="006644E3"/>
    <w:rsid w:val="006657CC"/>
    <w:rsid w:val="006A1976"/>
    <w:rsid w:val="006A239F"/>
    <w:rsid w:val="006A3FE8"/>
    <w:rsid w:val="006A4BBE"/>
    <w:rsid w:val="006A4FB4"/>
    <w:rsid w:val="006B1ACD"/>
    <w:rsid w:val="006C51C4"/>
    <w:rsid w:val="006C6833"/>
    <w:rsid w:val="006C6958"/>
    <w:rsid w:val="006C76FF"/>
    <w:rsid w:val="006D52B5"/>
    <w:rsid w:val="007216DE"/>
    <w:rsid w:val="007258C6"/>
    <w:rsid w:val="00730763"/>
    <w:rsid w:val="00733113"/>
    <w:rsid w:val="00744F19"/>
    <w:rsid w:val="00776AD2"/>
    <w:rsid w:val="0078039F"/>
    <w:rsid w:val="007844D0"/>
    <w:rsid w:val="00785477"/>
    <w:rsid w:val="007857AE"/>
    <w:rsid w:val="007A3699"/>
    <w:rsid w:val="007B2EEE"/>
    <w:rsid w:val="007B3D33"/>
    <w:rsid w:val="007C65A8"/>
    <w:rsid w:val="007C7842"/>
    <w:rsid w:val="007D11CD"/>
    <w:rsid w:val="007D41CB"/>
    <w:rsid w:val="007E10B9"/>
    <w:rsid w:val="007E5E1B"/>
    <w:rsid w:val="007E6F7F"/>
    <w:rsid w:val="007F1DF6"/>
    <w:rsid w:val="007F45EB"/>
    <w:rsid w:val="007F4CD1"/>
    <w:rsid w:val="007F659C"/>
    <w:rsid w:val="00804ECE"/>
    <w:rsid w:val="00811FA8"/>
    <w:rsid w:val="00813832"/>
    <w:rsid w:val="00813D72"/>
    <w:rsid w:val="00821D7E"/>
    <w:rsid w:val="00847BE9"/>
    <w:rsid w:val="00852DEE"/>
    <w:rsid w:val="00860A4B"/>
    <w:rsid w:val="00872CE5"/>
    <w:rsid w:val="00875E31"/>
    <w:rsid w:val="008773CB"/>
    <w:rsid w:val="00890AC4"/>
    <w:rsid w:val="00892339"/>
    <w:rsid w:val="008964B6"/>
    <w:rsid w:val="008B3DF7"/>
    <w:rsid w:val="008C4F9E"/>
    <w:rsid w:val="008D2D8E"/>
    <w:rsid w:val="008D4447"/>
    <w:rsid w:val="008F4365"/>
    <w:rsid w:val="008F53ED"/>
    <w:rsid w:val="00907E80"/>
    <w:rsid w:val="00914C07"/>
    <w:rsid w:val="009173B3"/>
    <w:rsid w:val="00937609"/>
    <w:rsid w:val="00945383"/>
    <w:rsid w:val="00945991"/>
    <w:rsid w:val="00950FA6"/>
    <w:rsid w:val="00953FF3"/>
    <w:rsid w:val="00956DC0"/>
    <w:rsid w:val="00966A99"/>
    <w:rsid w:val="00967D7B"/>
    <w:rsid w:val="009755E9"/>
    <w:rsid w:val="009845E0"/>
    <w:rsid w:val="009936FD"/>
    <w:rsid w:val="009A7CAE"/>
    <w:rsid w:val="009B2C3F"/>
    <w:rsid w:val="009B6842"/>
    <w:rsid w:val="009D0D5D"/>
    <w:rsid w:val="009D6D87"/>
    <w:rsid w:val="009E2A59"/>
    <w:rsid w:val="009E3F71"/>
    <w:rsid w:val="009F026F"/>
    <w:rsid w:val="009F1261"/>
    <w:rsid w:val="009F1E62"/>
    <w:rsid w:val="009F260E"/>
    <w:rsid w:val="009F4485"/>
    <w:rsid w:val="009F4B6D"/>
    <w:rsid w:val="009F52AA"/>
    <w:rsid w:val="00A01BAD"/>
    <w:rsid w:val="00A15E50"/>
    <w:rsid w:val="00A23360"/>
    <w:rsid w:val="00A33D11"/>
    <w:rsid w:val="00A36F78"/>
    <w:rsid w:val="00A3794E"/>
    <w:rsid w:val="00A4363F"/>
    <w:rsid w:val="00A45DED"/>
    <w:rsid w:val="00A54D8E"/>
    <w:rsid w:val="00A629C6"/>
    <w:rsid w:val="00A66194"/>
    <w:rsid w:val="00A66A07"/>
    <w:rsid w:val="00A6728F"/>
    <w:rsid w:val="00A810C2"/>
    <w:rsid w:val="00A94F92"/>
    <w:rsid w:val="00A957E6"/>
    <w:rsid w:val="00AA6FBD"/>
    <w:rsid w:val="00AB11CC"/>
    <w:rsid w:val="00AB3B9D"/>
    <w:rsid w:val="00AB78CA"/>
    <w:rsid w:val="00AC1506"/>
    <w:rsid w:val="00AC1B35"/>
    <w:rsid w:val="00AC461F"/>
    <w:rsid w:val="00AC48A8"/>
    <w:rsid w:val="00AD0EAC"/>
    <w:rsid w:val="00AE6874"/>
    <w:rsid w:val="00AF0FAA"/>
    <w:rsid w:val="00B01194"/>
    <w:rsid w:val="00B04C12"/>
    <w:rsid w:val="00B0607A"/>
    <w:rsid w:val="00B07751"/>
    <w:rsid w:val="00B23449"/>
    <w:rsid w:val="00B24252"/>
    <w:rsid w:val="00B30AF8"/>
    <w:rsid w:val="00B3289B"/>
    <w:rsid w:val="00B33433"/>
    <w:rsid w:val="00B35A8F"/>
    <w:rsid w:val="00B3647A"/>
    <w:rsid w:val="00B378B6"/>
    <w:rsid w:val="00B41658"/>
    <w:rsid w:val="00B509E0"/>
    <w:rsid w:val="00B61A27"/>
    <w:rsid w:val="00B62B58"/>
    <w:rsid w:val="00B6540B"/>
    <w:rsid w:val="00B66331"/>
    <w:rsid w:val="00B757EE"/>
    <w:rsid w:val="00B8751A"/>
    <w:rsid w:val="00B91124"/>
    <w:rsid w:val="00BA1810"/>
    <w:rsid w:val="00BB041B"/>
    <w:rsid w:val="00BB0505"/>
    <w:rsid w:val="00BD318E"/>
    <w:rsid w:val="00BD3F49"/>
    <w:rsid w:val="00BD4448"/>
    <w:rsid w:val="00BD61F1"/>
    <w:rsid w:val="00BE0883"/>
    <w:rsid w:val="00BE1174"/>
    <w:rsid w:val="00BE489A"/>
    <w:rsid w:val="00BE742B"/>
    <w:rsid w:val="00BE7DC3"/>
    <w:rsid w:val="00BF1D4A"/>
    <w:rsid w:val="00BF2C29"/>
    <w:rsid w:val="00C04A32"/>
    <w:rsid w:val="00C04C3D"/>
    <w:rsid w:val="00C124F8"/>
    <w:rsid w:val="00C16FEA"/>
    <w:rsid w:val="00C17AE4"/>
    <w:rsid w:val="00C17D32"/>
    <w:rsid w:val="00C23BFE"/>
    <w:rsid w:val="00C34220"/>
    <w:rsid w:val="00C41DB0"/>
    <w:rsid w:val="00C429AC"/>
    <w:rsid w:val="00C57512"/>
    <w:rsid w:val="00C575DF"/>
    <w:rsid w:val="00C57D7E"/>
    <w:rsid w:val="00C606ED"/>
    <w:rsid w:val="00C819E1"/>
    <w:rsid w:val="00C82607"/>
    <w:rsid w:val="00C83850"/>
    <w:rsid w:val="00C97868"/>
    <w:rsid w:val="00CA2F29"/>
    <w:rsid w:val="00CB26AA"/>
    <w:rsid w:val="00CC1477"/>
    <w:rsid w:val="00CD0E68"/>
    <w:rsid w:val="00CD25DA"/>
    <w:rsid w:val="00CD61AE"/>
    <w:rsid w:val="00CE2820"/>
    <w:rsid w:val="00CF20EE"/>
    <w:rsid w:val="00D02031"/>
    <w:rsid w:val="00D07C46"/>
    <w:rsid w:val="00D155A7"/>
    <w:rsid w:val="00D3510D"/>
    <w:rsid w:val="00D40663"/>
    <w:rsid w:val="00D439DF"/>
    <w:rsid w:val="00D56567"/>
    <w:rsid w:val="00D63BDF"/>
    <w:rsid w:val="00D737CD"/>
    <w:rsid w:val="00D77C54"/>
    <w:rsid w:val="00D80515"/>
    <w:rsid w:val="00D92CAA"/>
    <w:rsid w:val="00D95D74"/>
    <w:rsid w:val="00DA1901"/>
    <w:rsid w:val="00DA415D"/>
    <w:rsid w:val="00DB17F6"/>
    <w:rsid w:val="00DB4A43"/>
    <w:rsid w:val="00DB7043"/>
    <w:rsid w:val="00DD2B61"/>
    <w:rsid w:val="00DE22B5"/>
    <w:rsid w:val="00DF1F96"/>
    <w:rsid w:val="00DF4CB8"/>
    <w:rsid w:val="00E07256"/>
    <w:rsid w:val="00E127F5"/>
    <w:rsid w:val="00E128E4"/>
    <w:rsid w:val="00E3001C"/>
    <w:rsid w:val="00E333F6"/>
    <w:rsid w:val="00E410FA"/>
    <w:rsid w:val="00E51AEC"/>
    <w:rsid w:val="00E651E2"/>
    <w:rsid w:val="00E72AE0"/>
    <w:rsid w:val="00E745DD"/>
    <w:rsid w:val="00E935CF"/>
    <w:rsid w:val="00EA7089"/>
    <w:rsid w:val="00EE1BD6"/>
    <w:rsid w:val="00EF63B9"/>
    <w:rsid w:val="00F00A27"/>
    <w:rsid w:val="00F07BC2"/>
    <w:rsid w:val="00F108A6"/>
    <w:rsid w:val="00F14BC9"/>
    <w:rsid w:val="00F31475"/>
    <w:rsid w:val="00F31A72"/>
    <w:rsid w:val="00F535AA"/>
    <w:rsid w:val="00F560FF"/>
    <w:rsid w:val="00F651BE"/>
    <w:rsid w:val="00F66F93"/>
    <w:rsid w:val="00F70300"/>
    <w:rsid w:val="00F7234A"/>
    <w:rsid w:val="00F72A61"/>
    <w:rsid w:val="00F72DFF"/>
    <w:rsid w:val="00F86046"/>
    <w:rsid w:val="00F902AB"/>
    <w:rsid w:val="00F91477"/>
    <w:rsid w:val="00F977B9"/>
    <w:rsid w:val="00FA1A0C"/>
    <w:rsid w:val="00FA47C0"/>
    <w:rsid w:val="00FC1019"/>
    <w:rsid w:val="00FC676D"/>
    <w:rsid w:val="00FE44BB"/>
    <w:rsid w:val="00FF2DFD"/>
    <w:rsid w:val="00FF3BD7"/>
    <w:rsid w:val="00FF6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91E4058"/>
  <w15:chartTrackingRefBased/>
  <w15:docId w15:val="{5DD5E91E-C1C6-4257-BE55-EA4D95866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Helvetica" w:hAnsi="Helvetica"/>
      <w:b/>
      <w:bCs/>
      <w:caps/>
    </w:rPr>
  </w:style>
  <w:style w:type="paragraph" w:styleId="Ttulo2">
    <w:name w:val="heading 2"/>
    <w:basedOn w:val="Normal"/>
    <w:next w:val="Normal"/>
    <w:qFormat/>
    <w:pPr>
      <w:keepNext/>
      <w:outlineLvl w:val="1"/>
    </w:pPr>
    <w:rPr>
      <w:rFonts w:ascii="Helvetica" w:hAnsi="Helvetica"/>
      <w:b/>
      <w:bCs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Commarcadores">
    <w:name w:val="List Bullet"/>
    <w:basedOn w:val="Normal"/>
    <w:autoRedefine/>
    <w:pPr>
      <w:spacing w:line="360" w:lineRule="auto"/>
      <w:ind w:left="737"/>
    </w:pPr>
    <w:rPr>
      <w:rFonts w:ascii="Modern" w:hAnsi="Modern"/>
      <w:b/>
      <w:bCs/>
      <w:sz w:val="22"/>
    </w:rPr>
  </w:style>
  <w:style w:type="paragraph" w:customStyle="1" w:styleId="Texto">
    <w:name w:val="Texto"/>
    <w:pPr>
      <w:autoSpaceDE w:val="0"/>
      <w:autoSpaceDN w:val="0"/>
      <w:adjustRightInd w:val="0"/>
      <w:spacing w:line="300" w:lineRule="atLeast"/>
      <w:jc w:val="both"/>
    </w:pPr>
    <w:rPr>
      <w:rFonts w:ascii="Helvetica" w:hAnsi="Helvetica"/>
      <w:sz w:val="22"/>
      <w:szCs w:val="22"/>
    </w:rPr>
  </w:style>
  <w:style w:type="paragraph" w:styleId="Ttulo">
    <w:name w:val="Title"/>
    <w:basedOn w:val="Normal"/>
    <w:qFormat/>
    <w:pPr>
      <w:autoSpaceDE w:val="0"/>
      <w:autoSpaceDN w:val="0"/>
      <w:adjustRightInd w:val="0"/>
      <w:spacing w:line="300" w:lineRule="atLeast"/>
      <w:jc w:val="center"/>
    </w:pPr>
    <w:rPr>
      <w:rFonts w:ascii="Helvetica" w:hAnsi="Helvetica"/>
      <w:b/>
      <w:bCs/>
      <w:caps/>
      <w:color w:val="000000"/>
      <w:sz w:val="20"/>
    </w:rPr>
  </w:style>
  <w:style w:type="paragraph" w:customStyle="1" w:styleId="aAlternativa">
    <w:name w:val="a) Alternativa"/>
    <w:pPr>
      <w:tabs>
        <w:tab w:val="left" w:pos="765"/>
      </w:tabs>
      <w:autoSpaceDE w:val="0"/>
      <w:autoSpaceDN w:val="0"/>
      <w:adjustRightInd w:val="0"/>
      <w:ind w:left="765" w:hanging="283"/>
      <w:jc w:val="both"/>
    </w:pPr>
    <w:rPr>
      <w:rFonts w:ascii="Helvetica" w:hAnsi="Helvetica"/>
      <w:color w:val="000000"/>
      <w:sz w:val="22"/>
      <w:szCs w:val="22"/>
    </w:rPr>
  </w:style>
  <w:style w:type="paragraph" w:styleId="NormalWeb">
    <w:name w:val="Normal (Web)"/>
    <w:basedOn w:val="Normal"/>
    <w:rsid w:val="003E339A"/>
    <w:pPr>
      <w:spacing w:before="100" w:beforeAutospacing="1" w:after="100" w:afterAutospacing="1"/>
    </w:pPr>
  </w:style>
  <w:style w:type="character" w:styleId="Forte">
    <w:name w:val="Strong"/>
    <w:uiPriority w:val="22"/>
    <w:qFormat/>
    <w:rsid w:val="003E339A"/>
    <w:rPr>
      <w:b/>
      <w:bCs/>
    </w:rPr>
  </w:style>
  <w:style w:type="table" w:styleId="Tabelacomgrade">
    <w:name w:val="Table Grid"/>
    <w:basedOn w:val="Tabelanormal"/>
    <w:rsid w:val="006644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2417E1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CD61AE"/>
    <w:pPr>
      <w:ind w:left="708"/>
    </w:pPr>
  </w:style>
  <w:style w:type="character" w:customStyle="1" w:styleId="RodapChar">
    <w:name w:val="Rodapé Char"/>
    <w:link w:val="Rodap"/>
    <w:uiPriority w:val="99"/>
    <w:rsid w:val="00537D7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2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86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07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6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23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30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3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28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64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0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15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1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27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75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90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2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64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497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11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4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8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4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0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9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24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3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79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3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1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27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3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7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4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1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31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3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%20M04\Gabaritos%20e%20Logo\gabarito%20CETT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891D0D-155D-4EBD-9382-1F4167394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gabarito CETT</Template>
  <TotalTime>67</TotalTime>
  <Pages>6</Pages>
  <Words>1204</Words>
  <Characters>8820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COLÉGIO TERMOMECANICA</vt:lpstr>
    </vt:vector>
  </TitlesOfParts>
  <Company>Colégio Termomecanica</Company>
  <LinksUpToDate>false</LinksUpToDate>
  <CharactersWithSpaces>10004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COLÉGIO TERMOMECANICA</dc:title>
  <dc:subject/>
  <dc:creator>Eduardo Rosalem Marcelino</dc:creator>
  <cp:keywords/>
  <dc:description/>
  <cp:lastModifiedBy>NATHAN ARAUJO EUZEBIA ROCHA</cp:lastModifiedBy>
  <cp:revision>9</cp:revision>
  <cp:lastPrinted>2006-05-11T19:45:00Z</cp:lastPrinted>
  <dcterms:created xsi:type="dcterms:W3CDTF">2022-05-27T00:38:00Z</dcterms:created>
  <dcterms:modified xsi:type="dcterms:W3CDTF">2022-05-27T01:44:00Z</dcterms:modified>
</cp:coreProperties>
</file>